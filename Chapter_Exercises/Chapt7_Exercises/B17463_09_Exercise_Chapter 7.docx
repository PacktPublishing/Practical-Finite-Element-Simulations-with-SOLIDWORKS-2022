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38A494" w14:textId="461E7B3D" w:rsidR="00E67AF3" w:rsidRDefault="00197E60" w:rsidP="00B113F4">
      <w:pPr>
        <w:pStyle w:val="H1-Chapter"/>
        <w:rPr>
          <w:lang w:val="en-MY"/>
        </w:rPr>
      </w:pPr>
      <w:r>
        <w:rPr>
          <w:lang w:val="en-MY"/>
        </w:rPr>
        <w:t>7</w:t>
      </w:r>
    </w:p>
    <w:p w14:paraId="0D5FA221" w14:textId="4BAD988F" w:rsidR="00D97D0C" w:rsidRPr="00D97D0C" w:rsidRDefault="00195223" w:rsidP="00D97D0C">
      <w:pPr>
        <w:pStyle w:val="H1-Chapter"/>
        <w:rPr>
          <w:lang w:val="en-MY"/>
        </w:rPr>
      </w:pPr>
      <w:r>
        <w:rPr>
          <w:lang w:val="en-MY"/>
        </w:rPr>
        <w:t xml:space="preserve">Analyses of </w:t>
      </w:r>
      <w:r w:rsidR="006977CE">
        <w:rPr>
          <w:lang w:val="en-MY"/>
        </w:rPr>
        <w:t xml:space="preserve">Components with </w:t>
      </w:r>
      <w:r w:rsidR="00197E60">
        <w:rPr>
          <w:lang w:val="en-MY"/>
        </w:rPr>
        <w:t>Mixed</w:t>
      </w:r>
      <w:r w:rsidR="006977CE">
        <w:rPr>
          <w:lang w:val="en-MY"/>
        </w:rPr>
        <w:t xml:space="preserve"> Elements</w:t>
      </w:r>
    </w:p>
    <w:p w14:paraId="24DC9D8A" w14:textId="77777777" w:rsidR="0043322B" w:rsidRDefault="0043322B" w:rsidP="00AB39DB">
      <w:bookmarkStart w:id="0" w:name="_Hlk74380039"/>
    </w:p>
    <w:p w14:paraId="5CE61AE8" w14:textId="1F77A98E" w:rsidR="00AA5F81" w:rsidRDefault="00195223" w:rsidP="00AA5F81">
      <w:pPr>
        <w:pStyle w:val="H1-Section"/>
      </w:pPr>
      <w:r>
        <w:t>Exercise 1</w:t>
      </w:r>
    </w:p>
    <w:p w14:paraId="77F18A9B" w14:textId="13903097" w:rsidR="0036102E" w:rsidRDefault="00564E03" w:rsidP="003A5876">
      <w:pPr>
        <w:pStyle w:val="ListParagraph"/>
        <w:numPr>
          <w:ilvl w:val="0"/>
          <w:numId w:val="3"/>
        </w:numPr>
      </w:pPr>
      <w:r>
        <w:t>Make a copy of the Chapter’s case study 2</w:t>
      </w:r>
      <w:r w:rsidR="00373F0B">
        <w:t xml:space="preserve"> simulation file</w:t>
      </w:r>
      <w:r>
        <w:t>:</w:t>
      </w:r>
    </w:p>
    <w:p w14:paraId="41C0C872" w14:textId="5FB9774D" w:rsidR="00564E03" w:rsidRDefault="00564E03" w:rsidP="00564E03">
      <w:pPr>
        <w:pStyle w:val="ListParagraph"/>
        <w:rPr>
          <w:noProof/>
        </w:rPr>
      </w:pPr>
    </w:p>
    <w:p w14:paraId="001C513C" w14:textId="5A2A5704" w:rsidR="00F15ABB" w:rsidRDefault="00564E03" w:rsidP="00564E03">
      <w:pPr>
        <w:pStyle w:val="ListParagraph"/>
        <w:jc w:val="center"/>
      </w:pPr>
      <w:r>
        <w:rPr>
          <w:noProof/>
        </w:rPr>
        <w:drawing>
          <wp:inline distT="0" distB="0" distL="0" distR="0" wp14:anchorId="1A901BDB" wp14:editId="4D4138BC">
            <wp:extent cx="3216000" cy="2160000"/>
            <wp:effectExtent l="152400" t="152400" r="365760" b="3549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16000" cy="216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B96124" w14:textId="77777777" w:rsidR="00373F0B" w:rsidRDefault="00564E03" w:rsidP="003A5876">
      <w:pPr>
        <w:pStyle w:val="ListParagraph"/>
        <w:numPr>
          <w:ilvl w:val="0"/>
          <w:numId w:val="3"/>
        </w:numPr>
      </w:pPr>
      <w:r>
        <w:t xml:space="preserve">After the study has been copied, edit the three </w:t>
      </w:r>
      <w:r w:rsidR="00373F0B" w:rsidRPr="00373F0B">
        <w:rPr>
          <w:b/>
          <w:bCs/>
        </w:rPr>
        <w:t>L</w:t>
      </w:r>
      <w:r w:rsidRPr="00373F0B">
        <w:rPr>
          <w:b/>
          <w:bCs/>
        </w:rPr>
        <w:t xml:space="preserve">ocal </w:t>
      </w:r>
      <w:r w:rsidR="00373F0B" w:rsidRPr="00373F0B">
        <w:rPr>
          <w:b/>
          <w:bCs/>
        </w:rPr>
        <w:t>I</w:t>
      </w:r>
      <w:r w:rsidRPr="00373F0B">
        <w:rPr>
          <w:b/>
          <w:bCs/>
        </w:rPr>
        <w:t>nteraction</w:t>
      </w:r>
      <w:r>
        <w:t xml:space="preserve"> definitions. </w:t>
      </w:r>
    </w:p>
    <w:p w14:paraId="7643B390" w14:textId="5A66E704" w:rsidR="00F15ABB" w:rsidRDefault="00564E03" w:rsidP="00373F0B">
      <w:pPr>
        <w:pStyle w:val="ListParagraph"/>
        <w:numPr>
          <w:ilvl w:val="1"/>
          <w:numId w:val="3"/>
        </w:numPr>
      </w:pPr>
      <w:r>
        <w:t>For instance, the step to edit the first interaction is shown below:</w:t>
      </w:r>
    </w:p>
    <w:p w14:paraId="065B571B" w14:textId="5E6F27EE" w:rsidR="00564E03" w:rsidRDefault="00564E03" w:rsidP="00564E03">
      <w:pPr>
        <w:pStyle w:val="ListParagraph"/>
      </w:pPr>
    </w:p>
    <w:p w14:paraId="695BB092" w14:textId="71460B6D" w:rsidR="00564E03" w:rsidRDefault="00564E03" w:rsidP="00564E03">
      <w:pPr>
        <w:pStyle w:val="ListParagraph"/>
        <w:jc w:val="center"/>
      </w:pPr>
      <w:r>
        <w:rPr>
          <w:noProof/>
        </w:rPr>
        <w:drawing>
          <wp:inline distT="0" distB="0" distL="0" distR="0" wp14:anchorId="27313B40" wp14:editId="2B43CB7B">
            <wp:extent cx="3113764" cy="2592000"/>
            <wp:effectExtent l="152400" t="152400" r="353695" b="3613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13764" cy="2592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5A2CA2" w14:textId="77777777" w:rsidR="00564E03" w:rsidRDefault="00564E03" w:rsidP="00564E03">
      <w:pPr>
        <w:pStyle w:val="ListParagraph"/>
      </w:pPr>
    </w:p>
    <w:p w14:paraId="014EB80D" w14:textId="0322C4A9" w:rsidR="00564E03" w:rsidRDefault="00564E03" w:rsidP="003A5876">
      <w:pPr>
        <w:pStyle w:val="ListParagraph"/>
        <w:numPr>
          <w:ilvl w:val="0"/>
          <w:numId w:val="3"/>
        </w:numPr>
      </w:pPr>
      <w:r>
        <w:t xml:space="preserve">Within the </w:t>
      </w:r>
      <w:r w:rsidRPr="00564E03">
        <w:rPr>
          <w:b/>
          <w:bCs/>
        </w:rPr>
        <w:t>Local Interactions</w:t>
      </w:r>
      <w:r>
        <w:t xml:space="preserve"> property manager that appears, change the interaction type to </w:t>
      </w:r>
      <w:r w:rsidRPr="00564E03">
        <w:rPr>
          <w:b/>
          <w:bCs/>
        </w:rPr>
        <w:t>Bonded</w:t>
      </w:r>
      <w:r>
        <w:t xml:space="preserve"> as follows:</w:t>
      </w:r>
    </w:p>
    <w:p w14:paraId="67DF46DB" w14:textId="7BAE39FE" w:rsidR="00564E03" w:rsidRDefault="00564E03" w:rsidP="00564E03">
      <w:pPr>
        <w:pStyle w:val="ListParagraph"/>
      </w:pPr>
    </w:p>
    <w:p w14:paraId="65F3AE79" w14:textId="388367FE" w:rsidR="00564E03" w:rsidRDefault="00564E03" w:rsidP="00564E03">
      <w:pPr>
        <w:pStyle w:val="ListParagraph"/>
      </w:pPr>
      <w:r>
        <w:rPr>
          <w:noProof/>
        </w:rPr>
        <w:drawing>
          <wp:inline distT="0" distB="0" distL="0" distR="0" wp14:anchorId="24394D8C" wp14:editId="69E60D9E">
            <wp:extent cx="4783817" cy="2844000"/>
            <wp:effectExtent l="152400" t="152400" r="360045" b="3568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83817" cy="2844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6558FB" w14:textId="1E684019" w:rsidR="00564E03" w:rsidRDefault="00100132" w:rsidP="003A5876">
      <w:pPr>
        <w:pStyle w:val="ListParagraph"/>
        <w:numPr>
          <w:ilvl w:val="0"/>
          <w:numId w:val="3"/>
        </w:numPr>
      </w:pPr>
      <w:r>
        <w:t xml:space="preserve">After completing the </w:t>
      </w:r>
      <w:r w:rsidR="00373F0B">
        <w:t xml:space="preserve">above </w:t>
      </w:r>
      <w:r>
        <w:t xml:space="preserve">change, the items under the </w:t>
      </w:r>
      <w:r w:rsidRPr="00373F0B">
        <w:rPr>
          <w:b/>
          <w:bCs/>
        </w:rPr>
        <w:t>Connections</w:t>
      </w:r>
      <w:r>
        <w:t xml:space="preserve"> folder should appear as shown below:</w:t>
      </w:r>
    </w:p>
    <w:p w14:paraId="383602D0" w14:textId="77777777" w:rsidR="00100132" w:rsidRDefault="00100132" w:rsidP="00100132">
      <w:pPr>
        <w:pStyle w:val="ListParagraph"/>
      </w:pPr>
    </w:p>
    <w:p w14:paraId="15A7D799" w14:textId="0B72B85B" w:rsidR="00100132" w:rsidRDefault="00100132" w:rsidP="00100132">
      <w:pPr>
        <w:pStyle w:val="ListParagraph"/>
      </w:pPr>
      <w:r>
        <w:rPr>
          <w:noProof/>
        </w:rPr>
        <w:drawing>
          <wp:inline distT="0" distB="0" distL="0" distR="0" wp14:anchorId="4B173BF2" wp14:editId="719D6E3D">
            <wp:extent cx="4410075" cy="1752600"/>
            <wp:effectExtent l="152400" t="152400" r="371475" b="3619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752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28673C" w14:textId="3966965A" w:rsidR="00195223" w:rsidRDefault="00373F0B" w:rsidP="006A6F15">
      <w:pPr>
        <w:pStyle w:val="ListParagraph"/>
        <w:numPr>
          <w:ilvl w:val="0"/>
          <w:numId w:val="3"/>
        </w:numPr>
      </w:pPr>
      <w:r>
        <w:t>With the above steps completed, r</w:t>
      </w:r>
      <w:r w:rsidR="00100132">
        <w:t>e</w:t>
      </w:r>
      <w:r>
        <w:t>-</w:t>
      </w:r>
      <w:r w:rsidR="00100132">
        <w:t>mesh the components, then run the analysis to c</w:t>
      </w:r>
      <w:r w:rsidR="00195223">
        <w:t xml:space="preserve">omplete the </w:t>
      </w:r>
      <w:r w:rsidR="00121DC0">
        <w:t>simulation</w:t>
      </w:r>
      <w:r w:rsidR="00F61212">
        <w:t xml:space="preserve"> study</w:t>
      </w:r>
    </w:p>
    <w:p w14:paraId="2F9DA7C8" w14:textId="2FA2CDF1" w:rsidR="00100132" w:rsidRDefault="00100132" w:rsidP="003A5876">
      <w:pPr>
        <w:pStyle w:val="ListParagraph"/>
        <w:numPr>
          <w:ilvl w:val="0"/>
          <w:numId w:val="4"/>
        </w:numPr>
      </w:pPr>
      <w:r>
        <w:t xml:space="preserve">You will notice that the simulation runs faster compared to the previous interaction definition (a matter of </w:t>
      </w:r>
      <w:r w:rsidR="00373F0B">
        <w:t xml:space="preserve">a </w:t>
      </w:r>
      <w:r>
        <w:t>few seconds)</w:t>
      </w:r>
    </w:p>
    <w:p w14:paraId="451DB02D" w14:textId="31E0D625" w:rsidR="007156C9" w:rsidRDefault="00373F0B" w:rsidP="003A5876">
      <w:pPr>
        <w:pStyle w:val="ListParagraph"/>
        <w:numPr>
          <w:ilvl w:val="0"/>
          <w:numId w:val="4"/>
        </w:numPr>
      </w:pPr>
      <w:r>
        <w:t>You will also notice that t</w:t>
      </w:r>
      <w:r w:rsidR="00100132">
        <w:t>he deflection of the structure along</w:t>
      </w:r>
      <w:r>
        <w:t xml:space="preserve"> with</w:t>
      </w:r>
      <w:r w:rsidR="00100132">
        <w:t xml:space="preserve"> the Y-axis</w:t>
      </w:r>
      <w:r>
        <w:t xml:space="preserve"> has</w:t>
      </w:r>
      <w:r w:rsidR="00100132">
        <w:t xml:space="preserve"> change</w:t>
      </w:r>
      <w:r>
        <w:t>d</w:t>
      </w:r>
      <w:r w:rsidR="00100132">
        <w:t xml:space="preserve"> (it becomes underestimated)</w:t>
      </w:r>
    </w:p>
    <w:p w14:paraId="23B7D21C" w14:textId="19709EE0" w:rsidR="00100132" w:rsidRDefault="00100132" w:rsidP="00100132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108BA708" wp14:editId="5C142786">
            <wp:extent cx="3528717" cy="2160000"/>
            <wp:effectExtent l="152400" t="152400" r="357505" b="35496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28717" cy="216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E189AD" w14:textId="563AA809" w:rsidR="00100132" w:rsidRDefault="00100132" w:rsidP="003A5876">
      <w:pPr>
        <w:pStyle w:val="ListParagraph"/>
        <w:numPr>
          <w:ilvl w:val="0"/>
          <w:numId w:val="4"/>
        </w:numPr>
      </w:pPr>
      <w:r>
        <w:t>The bending stress of the beams and columns</w:t>
      </w:r>
      <w:r w:rsidR="00154FC7">
        <w:t xml:space="preserve"> along direction 1</w:t>
      </w:r>
      <w:r>
        <w:t xml:space="preserve"> do not change much:</w:t>
      </w:r>
    </w:p>
    <w:p w14:paraId="257DD5D2" w14:textId="421F9838" w:rsidR="00100132" w:rsidRDefault="00154FC7" w:rsidP="00100132">
      <w:pPr>
        <w:pStyle w:val="ListParagraph"/>
        <w:ind w:left="1800"/>
      </w:pPr>
      <w:r>
        <w:rPr>
          <w:noProof/>
        </w:rPr>
        <w:drawing>
          <wp:inline distT="0" distB="0" distL="0" distR="0" wp14:anchorId="511F67B9" wp14:editId="59DF520A">
            <wp:extent cx="4092392" cy="1980000"/>
            <wp:effectExtent l="152400" t="152400" r="365760" b="3632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92392" cy="198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886B33" w14:textId="18D2A642" w:rsidR="00154FC7" w:rsidRDefault="00154FC7" w:rsidP="00154FC7">
      <w:pPr>
        <w:pStyle w:val="ListParagraph"/>
        <w:numPr>
          <w:ilvl w:val="0"/>
          <w:numId w:val="4"/>
        </w:numPr>
      </w:pPr>
      <w:r>
        <w:t xml:space="preserve">The bending stress of the beams and columns along direction 2 show a noticeable reduction compared to when we used the </w:t>
      </w:r>
      <w:r w:rsidRPr="00154FC7">
        <w:rPr>
          <w:b/>
          <w:bCs/>
        </w:rPr>
        <w:t>contact local interaction</w:t>
      </w:r>
      <w:r>
        <w:t>:</w:t>
      </w:r>
    </w:p>
    <w:p w14:paraId="3196400B" w14:textId="77777777" w:rsidR="00100132" w:rsidRDefault="00100132" w:rsidP="00100132">
      <w:pPr>
        <w:pStyle w:val="ListParagraph"/>
        <w:ind w:left="1800"/>
      </w:pPr>
    </w:p>
    <w:p w14:paraId="3DFAA718" w14:textId="6E32EE72" w:rsidR="009A3A69" w:rsidRDefault="00154FC7" w:rsidP="009A3A69">
      <w:pPr>
        <w:pStyle w:val="ListParagraph"/>
        <w:ind w:left="1800"/>
      </w:pPr>
      <w:r>
        <w:rPr>
          <w:noProof/>
        </w:rPr>
        <w:drawing>
          <wp:inline distT="0" distB="0" distL="0" distR="0" wp14:anchorId="32F279B6" wp14:editId="79F71D92">
            <wp:extent cx="3849953" cy="1980000"/>
            <wp:effectExtent l="152400" t="152400" r="360680" b="3632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49953" cy="198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9B59F7" w14:textId="2EAC69E0" w:rsidR="009A3A69" w:rsidRDefault="009A3A69" w:rsidP="009A3A69">
      <w:pPr>
        <w:pStyle w:val="ListParagraph"/>
        <w:ind w:left="0"/>
        <w:jc w:val="left"/>
      </w:pPr>
    </w:p>
    <w:p w14:paraId="0666574E" w14:textId="148F7313" w:rsidR="00195223" w:rsidRDefault="00195223" w:rsidP="00195223">
      <w:pPr>
        <w:pStyle w:val="H1-Section"/>
      </w:pPr>
      <w:r>
        <w:t>Exercise 2</w:t>
      </w:r>
    </w:p>
    <w:p w14:paraId="79630C04" w14:textId="255726D2" w:rsidR="001430C0" w:rsidRDefault="001430C0" w:rsidP="001430C0">
      <w:pPr>
        <w:pStyle w:val="ListParagraph"/>
        <w:numPr>
          <w:ilvl w:val="0"/>
          <w:numId w:val="3"/>
        </w:numPr>
      </w:pPr>
      <w:r>
        <w:t>Make a copy of the Chapter’s case study 2</w:t>
      </w:r>
      <w:r w:rsidR="00373F0B">
        <w:t xml:space="preserve"> simulation file</w:t>
      </w:r>
      <w:r w:rsidR="00892818">
        <w:t>.</w:t>
      </w:r>
    </w:p>
    <w:p w14:paraId="1BE469DA" w14:textId="77777777" w:rsidR="001430C0" w:rsidRDefault="001430C0" w:rsidP="00154FC7">
      <w:pPr>
        <w:pStyle w:val="ListParagraph"/>
        <w:numPr>
          <w:ilvl w:val="0"/>
          <w:numId w:val="3"/>
        </w:numPr>
      </w:pPr>
      <w:r>
        <w:t xml:space="preserve">Make changes to the thickness of the slabs. </w:t>
      </w:r>
    </w:p>
    <w:p w14:paraId="1756AA52" w14:textId="00170FED" w:rsidR="00154FC7" w:rsidRDefault="001430C0" w:rsidP="001430C0">
      <w:pPr>
        <w:pStyle w:val="ListParagraph"/>
        <w:numPr>
          <w:ilvl w:val="1"/>
          <w:numId w:val="3"/>
        </w:numPr>
      </w:pPr>
      <w:r>
        <w:t>For instance, the step</w:t>
      </w:r>
      <w:r w:rsidR="00373F0B">
        <w:t>s</w:t>
      </w:r>
      <w:r>
        <w:t xml:space="preserve"> for updating the thickness</w:t>
      </w:r>
      <w:r w:rsidR="00892818">
        <w:t xml:space="preserve"> of the top slabs </w:t>
      </w:r>
      <w:r w:rsidR="00373F0B">
        <w:t>are</w:t>
      </w:r>
      <w:r w:rsidR="00892818">
        <w:t xml:space="preserve"> shown below:</w:t>
      </w:r>
    </w:p>
    <w:p w14:paraId="282F7386" w14:textId="1A155F2E" w:rsidR="001430C0" w:rsidRDefault="001430C0" w:rsidP="001430C0">
      <w:pPr>
        <w:pStyle w:val="ListParagraph"/>
      </w:pPr>
    </w:p>
    <w:p w14:paraId="40F12AB2" w14:textId="2D22F9FA" w:rsidR="001430C0" w:rsidRDefault="001430C0" w:rsidP="001430C0">
      <w:pPr>
        <w:pStyle w:val="ListParagraph"/>
      </w:pPr>
      <w:r>
        <w:rPr>
          <w:noProof/>
        </w:rPr>
        <w:drawing>
          <wp:inline distT="0" distB="0" distL="0" distR="0" wp14:anchorId="31DCBACC" wp14:editId="65C21159">
            <wp:extent cx="5394350" cy="1980000"/>
            <wp:effectExtent l="152400" t="152400" r="358775" b="3632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4350" cy="198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F1019C" w14:textId="52DBFF27" w:rsidR="001430C0" w:rsidRDefault="001430C0" w:rsidP="001430C0">
      <w:pPr>
        <w:pStyle w:val="ListParagraph"/>
        <w:jc w:val="center"/>
      </w:pPr>
      <w:r>
        <w:rPr>
          <w:noProof/>
        </w:rPr>
        <w:drawing>
          <wp:inline distT="0" distB="0" distL="0" distR="0" wp14:anchorId="5CD86D0F" wp14:editId="7F8D8949">
            <wp:extent cx="2807671" cy="2880000"/>
            <wp:effectExtent l="152400" t="152400" r="354965" b="3587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7671" cy="288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58ECC5" w14:textId="227FAF99" w:rsidR="001430C0" w:rsidRDefault="00892818" w:rsidP="00892818">
      <w:pPr>
        <w:pStyle w:val="ListParagraph"/>
        <w:numPr>
          <w:ilvl w:val="1"/>
          <w:numId w:val="3"/>
        </w:numPr>
      </w:pPr>
      <w:r>
        <w:t>Change the thickness of the bottom slabs to 100 mm.</w:t>
      </w:r>
    </w:p>
    <w:p w14:paraId="6A0D7CF5" w14:textId="77777777" w:rsidR="00373F0B" w:rsidRDefault="00373F0B" w:rsidP="00373F0B">
      <w:pPr>
        <w:pStyle w:val="ListParagraph"/>
        <w:ind w:left="1440"/>
      </w:pPr>
    </w:p>
    <w:p w14:paraId="6D2C5372" w14:textId="7727A573" w:rsidR="001430C0" w:rsidRDefault="00892818" w:rsidP="00154FC7">
      <w:pPr>
        <w:pStyle w:val="ListParagraph"/>
        <w:numPr>
          <w:ilvl w:val="0"/>
          <w:numId w:val="3"/>
        </w:numPr>
      </w:pPr>
      <w:r>
        <w:t>Update the Study’s property options to disable the “</w:t>
      </w:r>
      <w:r w:rsidRPr="00892818">
        <w:rPr>
          <w:i/>
          <w:iCs/>
        </w:rPr>
        <w:t>Use soft Spring to stabilize the model</w:t>
      </w:r>
      <w:r>
        <w:t>” as shown below:</w:t>
      </w:r>
    </w:p>
    <w:p w14:paraId="7CAA0F5C" w14:textId="7AA4F41C" w:rsidR="00892818" w:rsidRDefault="00892818" w:rsidP="00892818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2535BEB3" wp14:editId="0F8FFECB">
            <wp:extent cx="3225171" cy="2880000"/>
            <wp:effectExtent l="152400" t="152400" r="356235" b="3587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25171" cy="288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03D816" w14:textId="31ECB15C" w:rsidR="00373F0B" w:rsidRDefault="00892818" w:rsidP="00373F0B">
      <w:pPr>
        <w:pStyle w:val="ListParagraph"/>
        <w:numPr>
          <w:ilvl w:val="0"/>
          <w:numId w:val="3"/>
        </w:numPr>
      </w:pPr>
      <w:proofErr w:type="spellStart"/>
      <w:r>
        <w:t>Remesh</w:t>
      </w:r>
      <w:proofErr w:type="spellEnd"/>
      <w:r>
        <w:t xml:space="preserve"> the components, run the analysis to complete the simulation study</w:t>
      </w:r>
      <w:r w:rsidR="00373F0B">
        <w:t xml:space="preserve"> and analyze the results accordingly. </w:t>
      </w:r>
    </w:p>
    <w:p w14:paraId="3EBD8521" w14:textId="2C5B3A20" w:rsidR="00892818" w:rsidRDefault="00892818" w:rsidP="00892818">
      <w:pPr>
        <w:pStyle w:val="ListParagraph"/>
      </w:pPr>
    </w:p>
    <w:p w14:paraId="5E3E4E82" w14:textId="77777777" w:rsidR="00154FC7" w:rsidRPr="00154FC7" w:rsidRDefault="00154FC7" w:rsidP="00154FC7"/>
    <w:p w14:paraId="1E182D08" w14:textId="2DF2F04F" w:rsidR="00A0225C" w:rsidRDefault="00A0225C" w:rsidP="00A0225C">
      <w:pPr>
        <w:pStyle w:val="ListParagraph"/>
        <w:ind w:left="2160"/>
      </w:pPr>
    </w:p>
    <w:p w14:paraId="5BF9E0E9" w14:textId="40C3C970" w:rsidR="00A0225C" w:rsidRPr="00A0225C" w:rsidRDefault="00A0225C" w:rsidP="00A0225C">
      <w:pPr>
        <w:pStyle w:val="ListParagraph"/>
        <w:ind w:left="2160"/>
      </w:pPr>
    </w:p>
    <w:p w14:paraId="1E6E03AE" w14:textId="7D8FDB23" w:rsidR="00A53FED" w:rsidRDefault="00A53FED" w:rsidP="00070F5B">
      <w:pPr>
        <w:pStyle w:val="ListParagraph"/>
        <w:ind w:left="1080"/>
        <w:rPr>
          <w:b/>
          <w:bCs/>
        </w:rPr>
      </w:pPr>
    </w:p>
    <w:p w14:paraId="12D6BF02" w14:textId="44A0A133" w:rsidR="00A53FED" w:rsidRPr="00070F5B" w:rsidRDefault="00A53FED" w:rsidP="00A53FED">
      <w:pPr>
        <w:pStyle w:val="ListParagraph"/>
        <w:rPr>
          <w:b/>
          <w:bCs/>
        </w:rPr>
      </w:pPr>
    </w:p>
    <w:p w14:paraId="1FA54A3B" w14:textId="6352ED6B" w:rsidR="00153FE0" w:rsidRPr="00153FE0" w:rsidRDefault="00153FE0" w:rsidP="00153FE0">
      <w:pPr>
        <w:pStyle w:val="ListParagraph"/>
        <w:rPr>
          <w:i/>
          <w:iCs/>
        </w:rPr>
      </w:pPr>
    </w:p>
    <w:p w14:paraId="42383D03" w14:textId="77777777" w:rsidR="00153FE0" w:rsidRPr="009203B8" w:rsidRDefault="00153FE0" w:rsidP="00153FE0">
      <w:pPr>
        <w:pStyle w:val="ListParagraph"/>
        <w:rPr>
          <w:i/>
          <w:iCs/>
        </w:rPr>
      </w:pPr>
    </w:p>
    <w:p w14:paraId="706323DC" w14:textId="77777777" w:rsidR="009203B8" w:rsidRPr="006709F6" w:rsidRDefault="009203B8" w:rsidP="009203B8">
      <w:pPr>
        <w:pStyle w:val="ListParagraph"/>
        <w:rPr>
          <w:i/>
          <w:iCs/>
        </w:rPr>
      </w:pPr>
    </w:p>
    <w:p w14:paraId="5A219F58" w14:textId="77777777" w:rsidR="009203B8" w:rsidRPr="009203B8" w:rsidRDefault="009203B8" w:rsidP="009203B8"/>
    <w:p w14:paraId="2D89DD7E" w14:textId="77777777" w:rsidR="00457EE8" w:rsidRDefault="00457EE8" w:rsidP="00457EE8">
      <w:pPr>
        <w:pStyle w:val="ListParagraph"/>
      </w:pPr>
    </w:p>
    <w:p w14:paraId="397A8D42" w14:textId="0CEB6347" w:rsidR="00457EE8" w:rsidRPr="00195223" w:rsidRDefault="00457EE8" w:rsidP="00457EE8">
      <w:pPr>
        <w:pStyle w:val="ListParagraph"/>
        <w:ind w:left="1440"/>
      </w:pPr>
    </w:p>
    <w:bookmarkEnd w:id="0"/>
    <w:p w14:paraId="7CB4F54B" w14:textId="77777777" w:rsidR="00195223" w:rsidRPr="00195223" w:rsidRDefault="00195223" w:rsidP="00195223"/>
    <w:sectPr w:rsidR="00195223" w:rsidRPr="001952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F1BDEF" w14:textId="77777777" w:rsidR="00192E84" w:rsidRDefault="00192E84" w:rsidP="00A51775">
      <w:pPr>
        <w:spacing w:after="0" w:line="240" w:lineRule="auto"/>
      </w:pPr>
      <w:r>
        <w:separator/>
      </w:r>
    </w:p>
  </w:endnote>
  <w:endnote w:type="continuationSeparator" w:id="0">
    <w:p w14:paraId="4DE1E16F" w14:textId="77777777" w:rsidR="00192E84" w:rsidRDefault="00192E84" w:rsidP="00A517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Palatino LT Std">
    <w:altName w:val="Palatino Linotype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28D441" w14:textId="77777777" w:rsidR="00192E84" w:rsidRDefault="00192E84" w:rsidP="00A51775">
      <w:pPr>
        <w:spacing w:after="0" w:line="240" w:lineRule="auto"/>
      </w:pPr>
      <w:r>
        <w:separator/>
      </w:r>
    </w:p>
  </w:footnote>
  <w:footnote w:type="continuationSeparator" w:id="0">
    <w:p w14:paraId="44279BA5" w14:textId="77777777" w:rsidR="00192E84" w:rsidRDefault="00192E84" w:rsidP="00A5177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0302F"/>
    <w:multiLevelType w:val="hybridMultilevel"/>
    <w:tmpl w:val="936E5CF6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CA13C70"/>
    <w:multiLevelType w:val="hybridMultilevel"/>
    <w:tmpl w:val="DCB0E642"/>
    <w:lvl w:ilvl="0" w:tplc="9FFC0A5C">
      <w:start w:val="1"/>
      <w:numFmt w:val="bullet"/>
      <w:pStyle w:val="L-Bullets"/>
      <w:lvlText w:val=""/>
      <w:lvlJc w:val="left"/>
      <w:pPr>
        <w:ind w:left="71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D34CDA"/>
    <w:multiLevelType w:val="hybridMultilevel"/>
    <w:tmpl w:val="6CBE0D04"/>
    <w:lvl w:ilvl="0" w:tplc="4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590F57DF"/>
    <w:multiLevelType w:val="hybridMultilevel"/>
    <w:tmpl w:val="1B0637C4"/>
    <w:lvl w:ilvl="0" w:tplc="B0F41758">
      <w:start w:val="1"/>
      <w:numFmt w:val="decimal"/>
      <w:pStyle w:val="L-Numbers"/>
      <w:lvlText w:val="%1."/>
      <w:lvlJc w:val="left"/>
      <w:pPr>
        <w:ind w:left="717" w:hanging="360"/>
      </w:pPr>
      <w:rPr>
        <w:rFonts w:ascii="Arial" w:hAnsi="Arial" w:hint="default"/>
        <w:b w:val="0"/>
        <w:i w:val="0"/>
        <w:sz w:val="2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  <w:num w:numId="4">
    <w:abstractNumId w:val="2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attachedTemplate r:id="rId1"/>
  <w:linkStyle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TAzMDI3MzCxNLK0MDRS0lEKTi0uzszPAykwt6wFACQwTGItAAAA"/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IEEE&lt;/Style&gt;&lt;LeftDelim&gt;{&lt;/LeftDelim&gt;&lt;RightDelim&gt;}&lt;/RightDelim&gt;&lt;FontName&gt;Calibri&lt;/FontName&gt;&lt;FontSize&gt;10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tddrawfv70x2e3ee0wb5aztbt0v0estefpft&quot;&gt;Micropillar_Paper&lt;record-ids&gt;&lt;item&gt;151&lt;/item&gt;&lt;item&gt;153&lt;/item&gt;&lt;item&gt;154&lt;/item&gt;&lt;item&gt;155&lt;/item&gt;&lt;item&gt;156&lt;/item&gt;&lt;item&gt;158&lt;/item&gt;&lt;item&gt;159&lt;/item&gt;&lt;/record-ids&gt;&lt;/item&gt;&lt;/Libraries&gt;"/>
  </w:docVars>
  <w:rsids>
    <w:rsidRoot w:val="009A0AE0"/>
    <w:rsid w:val="00001766"/>
    <w:rsid w:val="00004116"/>
    <w:rsid w:val="00004423"/>
    <w:rsid w:val="0000529A"/>
    <w:rsid w:val="00007232"/>
    <w:rsid w:val="00011529"/>
    <w:rsid w:val="00011B09"/>
    <w:rsid w:val="00012F3F"/>
    <w:rsid w:val="0001395C"/>
    <w:rsid w:val="00017B3F"/>
    <w:rsid w:val="00017E93"/>
    <w:rsid w:val="000232AA"/>
    <w:rsid w:val="00024A10"/>
    <w:rsid w:val="00025D79"/>
    <w:rsid w:val="0003271B"/>
    <w:rsid w:val="000340DA"/>
    <w:rsid w:val="0003419D"/>
    <w:rsid w:val="000349F8"/>
    <w:rsid w:val="000355D7"/>
    <w:rsid w:val="0003672F"/>
    <w:rsid w:val="00037B71"/>
    <w:rsid w:val="00040EB1"/>
    <w:rsid w:val="0004211B"/>
    <w:rsid w:val="00045228"/>
    <w:rsid w:val="00047C1D"/>
    <w:rsid w:val="000549A7"/>
    <w:rsid w:val="000562BE"/>
    <w:rsid w:val="00056BA3"/>
    <w:rsid w:val="00056D07"/>
    <w:rsid w:val="00056FD2"/>
    <w:rsid w:val="000608FF"/>
    <w:rsid w:val="00060AB2"/>
    <w:rsid w:val="000625AD"/>
    <w:rsid w:val="000627F2"/>
    <w:rsid w:val="00062F6C"/>
    <w:rsid w:val="00064800"/>
    <w:rsid w:val="00064B48"/>
    <w:rsid w:val="00065745"/>
    <w:rsid w:val="000657AC"/>
    <w:rsid w:val="00070F5B"/>
    <w:rsid w:val="000710FE"/>
    <w:rsid w:val="0008297F"/>
    <w:rsid w:val="000838FF"/>
    <w:rsid w:val="00087F2C"/>
    <w:rsid w:val="00090CAE"/>
    <w:rsid w:val="00091421"/>
    <w:rsid w:val="00092F4E"/>
    <w:rsid w:val="00093054"/>
    <w:rsid w:val="000937BA"/>
    <w:rsid w:val="00096A29"/>
    <w:rsid w:val="00096BA3"/>
    <w:rsid w:val="0009718B"/>
    <w:rsid w:val="0009720C"/>
    <w:rsid w:val="000A18DA"/>
    <w:rsid w:val="000A3C14"/>
    <w:rsid w:val="000A674E"/>
    <w:rsid w:val="000A7C2E"/>
    <w:rsid w:val="000B281C"/>
    <w:rsid w:val="000B30FF"/>
    <w:rsid w:val="000B3651"/>
    <w:rsid w:val="000B3EB2"/>
    <w:rsid w:val="000B47E6"/>
    <w:rsid w:val="000B4F01"/>
    <w:rsid w:val="000B4F38"/>
    <w:rsid w:val="000B53EB"/>
    <w:rsid w:val="000B649A"/>
    <w:rsid w:val="000B715B"/>
    <w:rsid w:val="000B7DFB"/>
    <w:rsid w:val="000C00A0"/>
    <w:rsid w:val="000C0840"/>
    <w:rsid w:val="000C0E24"/>
    <w:rsid w:val="000C32C9"/>
    <w:rsid w:val="000C34B4"/>
    <w:rsid w:val="000C4424"/>
    <w:rsid w:val="000C456D"/>
    <w:rsid w:val="000C659A"/>
    <w:rsid w:val="000C65E6"/>
    <w:rsid w:val="000C68CB"/>
    <w:rsid w:val="000C6F55"/>
    <w:rsid w:val="000C7F3D"/>
    <w:rsid w:val="000D1515"/>
    <w:rsid w:val="000D2881"/>
    <w:rsid w:val="000D450C"/>
    <w:rsid w:val="000D6822"/>
    <w:rsid w:val="000E035B"/>
    <w:rsid w:val="000E0465"/>
    <w:rsid w:val="000E06B5"/>
    <w:rsid w:val="000E0F2B"/>
    <w:rsid w:val="000E2B4E"/>
    <w:rsid w:val="000E5F9D"/>
    <w:rsid w:val="000E74B8"/>
    <w:rsid w:val="000F1014"/>
    <w:rsid w:val="000F1B67"/>
    <w:rsid w:val="000F22F4"/>
    <w:rsid w:val="000F7685"/>
    <w:rsid w:val="00100132"/>
    <w:rsid w:val="00100491"/>
    <w:rsid w:val="001027A0"/>
    <w:rsid w:val="0010354E"/>
    <w:rsid w:val="00103806"/>
    <w:rsid w:val="00104835"/>
    <w:rsid w:val="001102DD"/>
    <w:rsid w:val="0011157A"/>
    <w:rsid w:val="00111F12"/>
    <w:rsid w:val="00112267"/>
    <w:rsid w:val="0011495C"/>
    <w:rsid w:val="00115A25"/>
    <w:rsid w:val="00116737"/>
    <w:rsid w:val="00121DC0"/>
    <w:rsid w:val="00121E8F"/>
    <w:rsid w:val="00123C37"/>
    <w:rsid w:val="00125ED7"/>
    <w:rsid w:val="00126C82"/>
    <w:rsid w:val="00134378"/>
    <w:rsid w:val="0013669A"/>
    <w:rsid w:val="0013763E"/>
    <w:rsid w:val="001415DA"/>
    <w:rsid w:val="001430C0"/>
    <w:rsid w:val="001431EE"/>
    <w:rsid w:val="001439AF"/>
    <w:rsid w:val="001448BF"/>
    <w:rsid w:val="00147885"/>
    <w:rsid w:val="00147EA6"/>
    <w:rsid w:val="00150123"/>
    <w:rsid w:val="001503AC"/>
    <w:rsid w:val="00150DE6"/>
    <w:rsid w:val="00153B63"/>
    <w:rsid w:val="00153FE0"/>
    <w:rsid w:val="00154FC7"/>
    <w:rsid w:val="001558D2"/>
    <w:rsid w:val="00155F76"/>
    <w:rsid w:val="001561FD"/>
    <w:rsid w:val="001570BF"/>
    <w:rsid w:val="00161AAA"/>
    <w:rsid w:val="00161E07"/>
    <w:rsid w:val="00162A43"/>
    <w:rsid w:val="00163214"/>
    <w:rsid w:val="0016388E"/>
    <w:rsid w:val="001644D0"/>
    <w:rsid w:val="001651F4"/>
    <w:rsid w:val="001658A7"/>
    <w:rsid w:val="00170ECB"/>
    <w:rsid w:val="00171073"/>
    <w:rsid w:val="0017122C"/>
    <w:rsid w:val="0017374E"/>
    <w:rsid w:val="001742DC"/>
    <w:rsid w:val="001755AC"/>
    <w:rsid w:val="00176FD0"/>
    <w:rsid w:val="001825C4"/>
    <w:rsid w:val="001846AC"/>
    <w:rsid w:val="00184B68"/>
    <w:rsid w:val="001860BF"/>
    <w:rsid w:val="001875ED"/>
    <w:rsid w:val="00187860"/>
    <w:rsid w:val="00190175"/>
    <w:rsid w:val="00191F5A"/>
    <w:rsid w:val="001926ED"/>
    <w:rsid w:val="00192E84"/>
    <w:rsid w:val="00195223"/>
    <w:rsid w:val="001958D8"/>
    <w:rsid w:val="00195EA1"/>
    <w:rsid w:val="00197E60"/>
    <w:rsid w:val="001A04BE"/>
    <w:rsid w:val="001A3684"/>
    <w:rsid w:val="001A3D99"/>
    <w:rsid w:val="001A4CB4"/>
    <w:rsid w:val="001A4DFF"/>
    <w:rsid w:val="001A6F06"/>
    <w:rsid w:val="001A72C3"/>
    <w:rsid w:val="001B09B9"/>
    <w:rsid w:val="001B739F"/>
    <w:rsid w:val="001B7D35"/>
    <w:rsid w:val="001B7D46"/>
    <w:rsid w:val="001C0720"/>
    <w:rsid w:val="001C18DE"/>
    <w:rsid w:val="001C1C6C"/>
    <w:rsid w:val="001C5B18"/>
    <w:rsid w:val="001C6D8F"/>
    <w:rsid w:val="001C6F49"/>
    <w:rsid w:val="001C7BE6"/>
    <w:rsid w:val="001C7C0E"/>
    <w:rsid w:val="001D040F"/>
    <w:rsid w:val="001D2372"/>
    <w:rsid w:val="001D32A8"/>
    <w:rsid w:val="001D4497"/>
    <w:rsid w:val="001D519B"/>
    <w:rsid w:val="001E6181"/>
    <w:rsid w:val="001E718E"/>
    <w:rsid w:val="001E7496"/>
    <w:rsid w:val="001E78A7"/>
    <w:rsid w:val="001F0947"/>
    <w:rsid w:val="001F1599"/>
    <w:rsid w:val="001F355E"/>
    <w:rsid w:val="001F3695"/>
    <w:rsid w:val="001F509D"/>
    <w:rsid w:val="001F51F7"/>
    <w:rsid w:val="001F6FFB"/>
    <w:rsid w:val="00200D0D"/>
    <w:rsid w:val="00201700"/>
    <w:rsid w:val="00201816"/>
    <w:rsid w:val="00201EB3"/>
    <w:rsid w:val="002025D0"/>
    <w:rsid w:val="00202C09"/>
    <w:rsid w:val="002032A1"/>
    <w:rsid w:val="00207318"/>
    <w:rsid w:val="00207CB0"/>
    <w:rsid w:val="00211F90"/>
    <w:rsid w:val="00214257"/>
    <w:rsid w:val="002142BB"/>
    <w:rsid w:val="002167A7"/>
    <w:rsid w:val="00216C13"/>
    <w:rsid w:val="00221364"/>
    <w:rsid w:val="00221BB9"/>
    <w:rsid w:val="00221E5B"/>
    <w:rsid w:val="00226DCB"/>
    <w:rsid w:val="00226FFC"/>
    <w:rsid w:val="00230AD7"/>
    <w:rsid w:val="00230EA6"/>
    <w:rsid w:val="002310F6"/>
    <w:rsid w:val="00232811"/>
    <w:rsid w:val="00233C2B"/>
    <w:rsid w:val="002357B8"/>
    <w:rsid w:val="00235D2F"/>
    <w:rsid w:val="00240CC8"/>
    <w:rsid w:val="00240D3A"/>
    <w:rsid w:val="0024237F"/>
    <w:rsid w:val="00252170"/>
    <w:rsid w:val="002607E0"/>
    <w:rsid w:val="00261E46"/>
    <w:rsid w:val="00261FAF"/>
    <w:rsid w:val="00264840"/>
    <w:rsid w:val="00264A74"/>
    <w:rsid w:val="002707A2"/>
    <w:rsid w:val="00270B53"/>
    <w:rsid w:val="00271F23"/>
    <w:rsid w:val="0027351D"/>
    <w:rsid w:val="00274593"/>
    <w:rsid w:val="00280926"/>
    <w:rsid w:val="00280BC3"/>
    <w:rsid w:val="00282AF7"/>
    <w:rsid w:val="00282DE6"/>
    <w:rsid w:val="002837CB"/>
    <w:rsid w:val="00283D18"/>
    <w:rsid w:val="0028451F"/>
    <w:rsid w:val="00285625"/>
    <w:rsid w:val="002875CA"/>
    <w:rsid w:val="002879EC"/>
    <w:rsid w:val="00287A6A"/>
    <w:rsid w:val="0029370E"/>
    <w:rsid w:val="002938DB"/>
    <w:rsid w:val="00293B2E"/>
    <w:rsid w:val="00293F9E"/>
    <w:rsid w:val="002A1F62"/>
    <w:rsid w:val="002A51FD"/>
    <w:rsid w:val="002A5304"/>
    <w:rsid w:val="002B08AE"/>
    <w:rsid w:val="002B14D4"/>
    <w:rsid w:val="002B37A6"/>
    <w:rsid w:val="002B3FF8"/>
    <w:rsid w:val="002B5445"/>
    <w:rsid w:val="002B6FDE"/>
    <w:rsid w:val="002B7113"/>
    <w:rsid w:val="002C4E33"/>
    <w:rsid w:val="002C7210"/>
    <w:rsid w:val="002D25BF"/>
    <w:rsid w:val="002D2879"/>
    <w:rsid w:val="002D2EE3"/>
    <w:rsid w:val="002D3C15"/>
    <w:rsid w:val="002D3CF9"/>
    <w:rsid w:val="002D4676"/>
    <w:rsid w:val="002D4BB8"/>
    <w:rsid w:val="002D5EC9"/>
    <w:rsid w:val="002D6F4C"/>
    <w:rsid w:val="002E4EF2"/>
    <w:rsid w:val="002E54C9"/>
    <w:rsid w:val="002E5F6A"/>
    <w:rsid w:val="002E6234"/>
    <w:rsid w:val="002F0580"/>
    <w:rsid w:val="002F1EA0"/>
    <w:rsid w:val="002F3DFE"/>
    <w:rsid w:val="002F3F6B"/>
    <w:rsid w:val="002F4D74"/>
    <w:rsid w:val="002F56A7"/>
    <w:rsid w:val="002F7652"/>
    <w:rsid w:val="003014F8"/>
    <w:rsid w:val="00301B08"/>
    <w:rsid w:val="00302A86"/>
    <w:rsid w:val="003036DA"/>
    <w:rsid w:val="00304598"/>
    <w:rsid w:val="00304D04"/>
    <w:rsid w:val="00305302"/>
    <w:rsid w:val="00305408"/>
    <w:rsid w:val="00307018"/>
    <w:rsid w:val="003101E6"/>
    <w:rsid w:val="00311011"/>
    <w:rsid w:val="00311061"/>
    <w:rsid w:val="00311E00"/>
    <w:rsid w:val="00313E5E"/>
    <w:rsid w:val="00316350"/>
    <w:rsid w:val="00317CBD"/>
    <w:rsid w:val="003212BE"/>
    <w:rsid w:val="00321376"/>
    <w:rsid w:val="003215EB"/>
    <w:rsid w:val="00322836"/>
    <w:rsid w:val="00323360"/>
    <w:rsid w:val="00324478"/>
    <w:rsid w:val="003259DF"/>
    <w:rsid w:val="00325D2C"/>
    <w:rsid w:val="0032762E"/>
    <w:rsid w:val="00327F3C"/>
    <w:rsid w:val="00333610"/>
    <w:rsid w:val="00333BD3"/>
    <w:rsid w:val="00334574"/>
    <w:rsid w:val="003345C8"/>
    <w:rsid w:val="00337BBB"/>
    <w:rsid w:val="00337EBC"/>
    <w:rsid w:val="00340F27"/>
    <w:rsid w:val="0034209E"/>
    <w:rsid w:val="00342192"/>
    <w:rsid w:val="0034358A"/>
    <w:rsid w:val="00343F17"/>
    <w:rsid w:val="003440F2"/>
    <w:rsid w:val="00344288"/>
    <w:rsid w:val="00347E35"/>
    <w:rsid w:val="00351A2F"/>
    <w:rsid w:val="00353B5B"/>
    <w:rsid w:val="00357341"/>
    <w:rsid w:val="00357A2C"/>
    <w:rsid w:val="00357F0A"/>
    <w:rsid w:val="0036085A"/>
    <w:rsid w:val="0036102E"/>
    <w:rsid w:val="00363706"/>
    <w:rsid w:val="00365695"/>
    <w:rsid w:val="00365ED5"/>
    <w:rsid w:val="00365F80"/>
    <w:rsid w:val="00367DD7"/>
    <w:rsid w:val="00373908"/>
    <w:rsid w:val="00373F0B"/>
    <w:rsid w:val="00374938"/>
    <w:rsid w:val="00374CA6"/>
    <w:rsid w:val="003768B3"/>
    <w:rsid w:val="003774BC"/>
    <w:rsid w:val="00377D7D"/>
    <w:rsid w:val="00380550"/>
    <w:rsid w:val="00381371"/>
    <w:rsid w:val="003834EF"/>
    <w:rsid w:val="00384BB2"/>
    <w:rsid w:val="00385CE8"/>
    <w:rsid w:val="00387159"/>
    <w:rsid w:val="00392E30"/>
    <w:rsid w:val="00393B0E"/>
    <w:rsid w:val="003941FE"/>
    <w:rsid w:val="00395476"/>
    <w:rsid w:val="00395AC8"/>
    <w:rsid w:val="00395D99"/>
    <w:rsid w:val="00397D9B"/>
    <w:rsid w:val="003A068A"/>
    <w:rsid w:val="003A1EE3"/>
    <w:rsid w:val="003A2EA8"/>
    <w:rsid w:val="003A352A"/>
    <w:rsid w:val="003A5686"/>
    <w:rsid w:val="003A5876"/>
    <w:rsid w:val="003A7358"/>
    <w:rsid w:val="003B1FD6"/>
    <w:rsid w:val="003B2990"/>
    <w:rsid w:val="003B484F"/>
    <w:rsid w:val="003B570B"/>
    <w:rsid w:val="003B5A04"/>
    <w:rsid w:val="003B6547"/>
    <w:rsid w:val="003B656F"/>
    <w:rsid w:val="003C0FB4"/>
    <w:rsid w:val="003C1126"/>
    <w:rsid w:val="003C386C"/>
    <w:rsid w:val="003C57B1"/>
    <w:rsid w:val="003D0A88"/>
    <w:rsid w:val="003D3B76"/>
    <w:rsid w:val="003D4D91"/>
    <w:rsid w:val="003D4DF3"/>
    <w:rsid w:val="003D4E92"/>
    <w:rsid w:val="003D59C3"/>
    <w:rsid w:val="003E469B"/>
    <w:rsid w:val="003E6B8F"/>
    <w:rsid w:val="003E6CDD"/>
    <w:rsid w:val="003E7C69"/>
    <w:rsid w:val="003F0A01"/>
    <w:rsid w:val="003F1CE5"/>
    <w:rsid w:val="003F1E93"/>
    <w:rsid w:val="003F26EC"/>
    <w:rsid w:val="003F3931"/>
    <w:rsid w:val="00400663"/>
    <w:rsid w:val="0040085B"/>
    <w:rsid w:val="00401589"/>
    <w:rsid w:val="00403E00"/>
    <w:rsid w:val="0040480B"/>
    <w:rsid w:val="004068EA"/>
    <w:rsid w:val="0040700B"/>
    <w:rsid w:val="00410D3E"/>
    <w:rsid w:val="00414624"/>
    <w:rsid w:val="004148C3"/>
    <w:rsid w:val="0041573D"/>
    <w:rsid w:val="0041713C"/>
    <w:rsid w:val="00420038"/>
    <w:rsid w:val="0042126F"/>
    <w:rsid w:val="0042260D"/>
    <w:rsid w:val="0042270F"/>
    <w:rsid w:val="00424A9E"/>
    <w:rsid w:val="0042683F"/>
    <w:rsid w:val="00426F54"/>
    <w:rsid w:val="00430EFA"/>
    <w:rsid w:val="00431844"/>
    <w:rsid w:val="0043322B"/>
    <w:rsid w:val="00433F93"/>
    <w:rsid w:val="004341A0"/>
    <w:rsid w:val="00436CAD"/>
    <w:rsid w:val="0043784B"/>
    <w:rsid w:val="00444AF9"/>
    <w:rsid w:val="00445BC2"/>
    <w:rsid w:val="00446705"/>
    <w:rsid w:val="00447546"/>
    <w:rsid w:val="00450A00"/>
    <w:rsid w:val="00450D75"/>
    <w:rsid w:val="00452903"/>
    <w:rsid w:val="00453D4C"/>
    <w:rsid w:val="00455CC4"/>
    <w:rsid w:val="00457BF3"/>
    <w:rsid w:val="00457EE8"/>
    <w:rsid w:val="004607F3"/>
    <w:rsid w:val="00461059"/>
    <w:rsid w:val="0046130E"/>
    <w:rsid w:val="0046191F"/>
    <w:rsid w:val="004623D6"/>
    <w:rsid w:val="00462E62"/>
    <w:rsid w:val="00463CEC"/>
    <w:rsid w:val="00466F6F"/>
    <w:rsid w:val="00467370"/>
    <w:rsid w:val="00470433"/>
    <w:rsid w:val="00472545"/>
    <w:rsid w:val="00472E11"/>
    <w:rsid w:val="00473C6A"/>
    <w:rsid w:val="0047406C"/>
    <w:rsid w:val="00475A0D"/>
    <w:rsid w:val="00476B0F"/>
    <w:rsid w:val="00477C1A"/>
    <w:rsid w:val="00477E8F"/>
    <w:rsid w:val="00480758"/>
    <w:rsid w:val="00481360"/>
    <w:rsid w:val="00482611"/>
    <w:rsid w:val="00483E23"/>
    <w:rsid w:val="00484DAB"/>
    <w:rsid w:val="004858A1"/>
    <w:rsid w:val="00486330"/>
    <w:rsid w:val="0048786B"/>
    <w:rsid w:val="00487B0F"/>
    <w:rsid w:val="00490497"/>
    <w:rsid w:val="00490B03"/>
    <w:rsid w:val="00491DE5"/>
    <w:rsid w:val="00493A88"/>
    <w:rsid w:val="004947E1"/>
    <w:rsid w:val="004952CA"/>
    <w:rsid w:val="00495585"/>
    <w:rsid w:val="004A39D7"/>
    <w:rsid w:val="004A4FB6"/>
    <w:rsid w:val="004B21D9"/>
    <w:rsid w:val="004B36E8"/>
    <w:rsid w:val="004B39DB"/>
    <w:rsid w:val="004B6055"/>
    <w:rsid w:val="004B6896"/>
    <w:rsid w:val="004B69CF"/>
    <w:rsid w:val="004C0DA0"/>
    <w:rsid w:val="004C178E"/>
    <w:rsid w:val="004C330F"/>
    <w:rsid w:val="004C5B21"/>
    <w:rsid w:val="004C5C2E"/>
    <w:rsid w:val="004C672B"/>
    <w:rsid w:val="004C6902"/>
    <w:rsid w:val="004D2282"/>
    <w:rsid w:val="004D32BF"/>
    <w:rsid w:val="004D40FF"/>
    <w:rsid w:val="004D69F2"/>
    <w:rsid w:val="004D6A99"/>
    <w:rsid w:val="004D7C73"/>
    <w:rsid w:val="004E31CC"/>
    <w:rsid w:val="004E39D7"/>
    <w:rsid w:val="004E6366"/>
    <w:rsid w:val="004F58F6"/>
    <w:rsid w:val="005101CD"/>
    <w:rsid w:val="00512029"/>
    <w:rsid w:val="005132E2"/>
    <w:rsid w:val="00516F68"/>
    <w:rsid w:val="00520333"/>
    <w:rsid w:val="005226CE"/>
    <w:rsid w:val="00524B85"/>
    <w:rsid w:val="0052571D"/>
    <w:rsid w:val="00525E60"/>
    <w:rsid w:val="00530680"/>
    <w:rsid w:val="00531A5C"/>
    <w:rsid w:val="00531AF7"/>
    <w:rsid w:val="005346E9"/>
    <w:rsid w:val="00536387"/>
    <w:rsid w:val="00540E71"/>
    <w:rsid w:val="00540FB2"/>
    <w:rsid w:val="005415D3"/>
    <w:rsid w:val="00541E40"/>
    <w:rsid w:val="00544C8F"/>
    <w:rsid w:val="00547D17"/>
    <w:rsid w:val="005531EE"/>
    <w:rsid w:val="00553A2C"/>
    <w:rsid w:val="00554181"/>
    <w:rsid w:val="0056045D"/>
    <w:rsid w:val="0056190C"/>
    <w:rsid w:val="005629AA"/>
    <w:rsid w:val="00562A26"/>
    <w:rsid w:val="005631A6"/>
    <w:rsid w:val="00563CCA"/>
    <w:rsid w:val="00563EE4"/>
    <w:rsid w:val="00564E03"/>
    <w:rsid w:val="00565A12"/>
    <w:rsid w:val="005673F2"/>
    <w:rsid w:val="00567943"/>
    <w:rsid w:val="00567FE5"/>
    <w:rsid w:val="00570A4B"/>
    <w:rsid w:val="00570E9D"/>
    <w:rsid w:val="00570F7F"/>
    <w:rsid w:val="00573C1D"/>
    <w:rsid w:val="00574650"/>
    <w:rsid w:val="0057485F"/>
    <w:rsid w:val="00575275"/>
    <w:rsid w:val="0057588B"/>
    <w:rsid w:val="00577933"/>
    <w:rsid w:val="00577AD2"/>
    <w:rsid w:val="005809C0"/>
    <w:rsid w:val="0058177E"/>
    <w:rsid w:val="00581A42"/>
    <w:rsid w:val="005824FF"/>
    <w:rsid w:val="0058568C"/>
    <w:rsid w:val="00585FF1"/>
    <w:rsid w:val="0058612A"/>
    <w:rsid w:val="005901A4"/>
    <w:rsid w:val="00591416"/>
    <w:rsid w:val="00592C7C"/>
    <w:rsid w:val="005944D7"/>
    <w:rsid w:val="00595B99"/>
    <w:rsid w:val="00595BF6"/>
    <w:rsid w:val="005971DE"/>
    <w:rsid w:val="005A0425"/>
    <w:rsid w:val="005A0BAD"/>
    <w:rsid w:val="005A34E1"/>
    <w:rsid w:val="005A3DCA"/>
    <w:rsid w:val="005A4631"/>
    <w:rsid w:val="005A4F3D"/>
    <w:rsid w:val="005A5ECA"/>
    <w:rsid w:val="005A6DED"/>
    <w:rsid w:val="005A7E3E"/>
    <w:rsid w:val="005B24AE"/>
    <w:rsid w:val="005B4570"/>
    <w:rsid w:val="005B46C9"/>
    <w:rsid w:val="005B6320"/>
    <w:rsid w:val="005C315B"/>
    <w:rsid w:val="005C48D6"/>
    <w:rsid w:val="005C7621"/>
    <w:rsid w:val="005C7638"/>
    <w:rsid w:val="005D08BE"/>
    <w:rsid w:val="005D08DF"/>
    <w:rsid w:val="005D153C"/>
    <w:rsid w:val="005D19D8"/>
    <w:rsid w:val="005D2214"/>
    <w:rsid w:val="005D3717"/>
    <w:rsid w:val="005D50B7"/>
    <w:rsid w:val="005D5AA0"/>
    <w:rsid w:val="005D684B"/>
    <w:rsid w:val="005E18FF"/>
    <w:rsid w:val="005E3187"/>
    <w:rsid w:val="005E7258"/>
    <w:rsid w:val="005F2938"/>
    <w:rsid w:val="005F2D84"/>
    <w:rsid w:val="005F43D5"/>
    <w:rsid w:val="005F4537"/>
    <w:rsid w:val="005F51DA"/>
    <w:rsid w:val="005F559D"/>
    <w:rsid w:val="00600AE3"/>
    <w:rsid w:val="0060295F"/>
    <w:rsid w:val="00604B3E"/>
    <w:rsid w:val="00606D46"/>
    <w:rsid w:val="00607192"/>
    <w:rsid w:val="006112CA"/>
    <w:rsid w:val="00611AF6"/>
    <w:rsid w:val="0061365E"/>
    <w:rsid w:val="00614511"/>
    <w:rsid w:val="006153F0"/>
    <w:rsid w:val="00616488"/>
    <w:rsid w:val="006213BA"/>
    <w:rsid w:val="00621516"/>
    <w:rsid w:val="00621C0B"/>
    <w:rsid w:val="00624BB8"/>
    <w:rsid w:val="00624BD2"/>
    <w:rsid w:val="00624C71"/>
    <w:rsid w:val="00626E4B"/>
    <w:rsid w:val="00627AA7"/>
    <w:rsid w:val="00630A23"/>
    <w:rsid w:val="00631971"/>
    <w:rsid w:val="00631EF8"/>
    <w:rsid w:val="00631FAF"/>
    <w:rsid w:val="00632161"/>
    <w:rsid w:val="00633948"/>
    <w:rsid w:val="00637AB2"/>
    <w:rsid w:val="006423D0"/>
    <w:rsid w:val="00642565"/>
    <w:rsid w:val="006428DF"/>
    <w:rsid w:val="00642F8C"/>
    <w:rsid w:val="00646609"/>
    <w:rsid w:val="00646D78"/>
    <w:rsid w:val="00650C86"/>
    <w:rsid w:val="00651611"/>
    <w:rsid w:val="00652CD0"/>
    <w:rsid w:val="0065329D"/>
    <w:rsid w:val="00654D8A"/>
    <w:rsid w:val="00654DBD"/>
    <w:rsid w:val="0065650A"/>
    <w:rsid w:val="00656F5E"/>
    <w:rsid w:val="006603E6"/>
    <w:rsid w:val="0066108F"/>
    <w:rsid w:val="00662A4A"/>
    <w:rsid w:val="00662D15"/>
    <w:rsid w:val="0066425C"/>
    <w:rsid w:val="00664B00"/>
    <w:rsid w:val="0066517A"/>
    <w:rsid w:val="006709F6"/>
    <w:rsid w:val="00670AE3"/>
    <w:rsid w:val="00671182"/>
    <w:rsid w:val="0067289C"/>
    <w:rsid w:val="00675447"/>
    <w:rsid w:val="006779FF"/>
    <w:rsid w:val="00681866"/>
    <w:rsid w:val="006818DD"/>
    <w:rsid w:val="0068213E"/>
    <w:rsid w:val="00682B1A"/>
    <w:rsid w:val="0068332F"/>
    <w:rsid w:val="006901F3"/>
    <w:rsid w:val="006908C6"/>
    <w:rsid w:val="00690FCF"/>
    <w:rsid w:val="00692AAC"/>
    <w:rsid w:val="00692CE3"/>
    <w:rsid w:val="00693363"/>
    <w:rsid w:val="00693869"/>
    <w:rsid w:val="00693910"/>
    <w:rsid w:val="00696F21"/>
    <w:rsid w:val="006977CE"/>
    <w:rsid w:val="0069784A"/>
    <w:rsid w:val="006A0122"/>
    <w:rsid w:val="006A01CC"/>
    <w:rsid w:val="006A01E6"/>
    <w:rsid w:val="006A423F"/>
    <w:rsid w:val="006A58AF"/>
    <w:rsid w:val="006A7690"/>
    <w:rsid w:val="006B1D7C"/>
    <w:rsid w:val="006B2929"/>
    <w:rsid w:val="006B4F57"/>
    <w:rsid w:val="006B59C9"/>
    <w:rsid w:val="006B5BAE"/>
    <w:rsid w:val="006B5C20"/>
    <w:rsid w:val="006B75F1"/>
    <w:rsid w:val="006B7B0A"/>
    <w:rsid w:val="006C115B"/>
    <w:rsid w:val="006C1578"/>
    <w:rsid w:val="006C1B1E"/>
    <w:rsid w:val="006C36B2"/>
    <w:rsid w:val="006C42B4"/>
    <w:rsid w:val="006C5B39"/>
    <w:rsid w:val="006C5BD0"/>
    <w:rsid w:val="006C5F2D"/>
    <w:rsid w:val="006C60E5"/>
    <w:rsid w:val="006C66FD"/>
    <w:rsid w:val="006D03EC"/>
    <w:rsid w:val="006D0422"/>
    <w:rsid w:val="006D051E"/>
    <w:rsid w:val="006D3228"/>
    <w:rsid w:val="006D44F1"/>
    <w:rsid w:val="006D45D5"/>
    <w:rsid w:val="006D46AB"/>
    <w:rsid w:val="006D4AA7"/>
    <w:rsid w:val="006D4B41"/>
    <w:rsid w:val="006D6355"/>
    <w:rsid w:val="006D73C6"/>
    <w:rsid w:val="006E0716"/>
    <w:rsid w:val="006E0E4B"/>
    <w:rsid w:val="006E0ED9"/>
    <w:rsid w:val="006E1DEC"/>
    <w:rsid w:val="006E2CAF"/>
    <w:rsid w:val="006E3ADF"/>
    <w:rsid w:val="006E4DA5"/>
    <w:rsid w:val="006E6DC3"/>
    <w:rsid w:val="006F185A"/>
    <w:rsid w:val="006F20ED"/>
    <w:rsid w:val="006F2C48"/>
    <w:rsid w:val="006F4288"/>
    <w:rsid w:val="006F45C1"/>
    <w:rsid w:val="006F54DC"/>
    <w:rsid w:val="006F6225"/>
    <w:rsid w:val="006F6735"/>
    <w:rsid w:val="007000B0"/>
    <w:rsid w:val="007017E0"/>
    <w:rsid w:val="00701F72"/>
    <w:rsid w:val="00702665"/>
    <w:rsid w:val="007032F8"/>
    <w:rsid w:val="00703FCC"/>
    <w:rsid w:val="007059F7"/>
    <w:rsid w:val="00713224"/>
    <w:rsid w:val="007149DF"/>
    <w:rsid w:val="007156C9"/>
    <w:rsid w:val="0071570D"/>
    <w:rsid w:val="00717540"/>
    <w:rsid w:val="00720251"/>
    <w:rsid w:val="00724A5D"/>
    <w:rsid w:val="0072537B"/>
    <w:rsid w:val="007254AF"/>
    <w:rsid w:val="007267E0"/>
    <w:rsid w:val="00730CE8"/>
    <w:rsid w:val="007313CA"/>
    <w:rsid w:val="00731C62"/>
    <w:rsid w:val="0073486F"/>
    <w:rsid w:val="00734C44"/>
    <w:rsid w:val="0073635C"/>
    <w:rsid w:val="0073649D"/>
    <w:rsid w:val="00736F32"/>
    <w:rsid w:val="007374AA"/>
    <w:rsid w:val="0073758F"/>
    <w:rsid w:val="00741915"/>
    <w:rsid w:val="00741C3D"/>
    <w:rsid w:val="007428A3"/>
    <w:rsid w:val="00745B4B"/>
    <w:rsid w:val="00745C85"/>
    <w:rsid w:val="007467AC"/>
    <w:rsid w:val="00746D86"/>
    <w:rsid w:val="007477DE"/>
    <w:rsid w:val="00750866"/>
    <w:rsid w:val="00752F05"/>
    <w:rsid w:val="00753909"/>
    <w:rsid w:val="00756D18"/>
    <w:rsid w:val="00757BE0"/>
    <w:rsid w:val="00761EFB"/>
    <w:rsid w:val="00764BDD"/>
    <w:rsid w:val="00765594"/>
    <w:rsid w:val="00765EE1"/>
    <w:rsid w:val="00766210"/>
    <w:rsid w:val="00767604"/>
    <w:rsid w:val="007678C2"/>
    <w:rsid w:val="007706F2"/>
    <w:rsid w:val="00770A7F"/>
    <w:rsid w:val="00771A5F"/>
    <w:rsid w:val="0077327E"/>
    <w:rsid w:val="007750E3"/>
    <w:rsid w:val="00781474"/>
    <w:rsid w:val="00781F83"/>
    <w:rsid w:val="0078284D"/>
    <w:rsid w:val="00784410"/>
    <w:rsid w:val="00784C11"/>
    <w:rsid w:val="0078525A"/>
    <w:rsid w:val="007855EE"/>
    <w:rsid w:val="00787289"/>
    <w:rsid w:val="00795163"/>
    <w:rsid w:val="007A044F"/>
    <w:rsid w:val="007A0C30"/>
    <w:rsid w:val="007A2E95"/>
    <w:rsid w:val="007A3061"/>
    <w:rsid w:val="007A5424"/>
    <w:rsid w:val="007A6409"/>
    <w:rsid w:val="007A69FF"/>
    <w:rsid w:val="007B03A2"/>
    <w:rsid w:val="007B063C"/>
    <w:rsid w:val="007B069B"/>
    <w:rsid w:val="007B0D08"/>
    <w:rsid w:val="007B16FB"/>
    <w:rsid w:val="007B2342"/>
    <w:rsid w:val="007B2495"/>
    <w:rsid w:val="007B3AE9"/>
    <w:rsid w:val="007B456C"/>
    <w:rsid w:val="007B57D4"/>
    <w:rsid w:val="007B6C1B"/>
    <w:rsid w:val="007B7EB6"/>
    <w:rsid w:val="007C1086"/>
    <w:rsid w:val="007C20F9"/>
    <w:rsid w:val="007C262D"/>
    <w:rsid w:val="007C5E6C"/>
    <w:rsid w:val="007C67AF"/>
    <w:rsid w:val="007D1E44"/>
    <w:rsid w:val="007D412B"/>
    <w:rsid w:val="007D5B99"/>
    <w:rsid w:val="007D5C2B"/>
    <w:rsid w:val="007D6155"/>
    <w:rsid w:val="007D67AA"/>
    <w:rsid w:val="007D7B2E"/>
    <w:rsid w:val="007E1395"/>
    <w:rsid w:val="007E1529"/>
    <w:rsid w:val="007E2E6A"/>
    <w:rsid w:val="007E37FF"/>
    <w:rsid w:val="007E4ED9"/>
    <w:rsid w:val="007E5A34"/>
    <w:rsid w:val="007E5AF1"/>
    <w:rsid w:val="007E669C"/>
    <w:rsid w:val="007E71C3"/>
    <w:rsid w:val="007F22FE"/>
    <w:rsid w:val="007F4DFC"/>
    <w:rsid w:val="007F567D"/>
    <w:rsid w:val="007F5798"/>
    <w:rsid w:val="007F589C"/>
    <w:rsid w:val="007F706F"/>
    <w:rsid w:val="007F7AFD"/>
    <w:rsid w:val="00800E19"/>
    <w:rsid w:val="00801382"/>
    <w:rsid w:val="00801D97"/>
    <w:rsid w:val="008020F8"/>
    <w:rsid w:val="00804F7D"/>
    <w:rsid w:val="008075C7"/>
    <w:rsid w:val="00807B7D"/>
    <w:rsid w:val="008121F4"/>
    <w:rsid w:val="00812971"/>
    <w:rsid w:val="008141F0"/>
    <w:rsid w:val="00816984"/>
    <w:rsid w:val="00816CBA"/>
    <w:rsid w:val="00820C28"/>
    <w:rsid w:val="00820DDF"/>
    <w:rsid w:val="00820FEA"/>
    <w:rsid w:val="0082102B"/>
    <w:rsid w:val="0082350F"/>
    <w:rsid w:val="00823BDE"/>
    <w:rsid w:val="00827C84"/>
    <w:rsid w:val="00832CC7"/>
    <w:rsid w:val="00833798"/>
    <w:rsid w:val="00833864"/>
    <w:rsid w:val="008358B3"/>
    <w:rsid w:val="00835FD4"/>
    <w:rsid w:val="00836210"/>
    <w:rsid w:val="008371CC"/>
    <w:rsid w:val="00837F87"/>
    <w:rsid w:val="00840E23"/>
    <w:rsid w:val="008428AC"/>
    <w:rsid w:val="00843438"/>
    <w:rsid w:val="0084467A"/>
    <w:rsid w:val="00850751"/>
    <w:rsid w:val="00850BDE"/>
    <w:rsid w:val="00853204"/>
    <w:rsid w:val="00853419"/>
    <w:rsid w:val="008534F7"/>
    <w:rsid w:val="0085383E"/>
    <w:rsid w:val="00854E8F"/>
    <w:rsid w:val="008553E3"/>
    <w:rsid w:val="00856E7B"/>
    <w:rsid w:val="00860996"/>
    <w:rsid w:val="008619C6"/>
    <w:rsid w:val="00863CFA"/>
    <w:rsid w:val="00867474"/>
    <w:rsid w:val="008708EA"/>
    <w:rsid w:val="00871560"/>
    <w:rsid w:val="00871734"/>
    <w:rsid w:val="00872FC5"/>
    <w:rsid w:val="00873C91"/>
    <w:rsid w:val="008741BA"/>
    <w:rsid w:val="0087468D"/>
    <w:rsid w:val="00877559"/>
    <w:rsid w:val="00877E95"/>
    <w:rsid w:val="0088048C"/>
    <w:rsid w:val="0088071A"/>
    <w:rsid w:val="00881C6F"/>
    <w:rsid w:val="00882519"/>
    <w:rsid w:val="008830A4"/>
    <w:rsid w:val="00883A38"/>
    <w:rsid w:val="008852B5"/>
    <w:rsid w:val="008901F1"/>
    <w:rsid w:val="00892818"/>
    <w:rsid w:val="0089300B"/>
    <w:rsid w:val="00894AFD"/>
    <w:rsid w:val="00895FCC"/>
    <w:rsid w:val="00896190"/>
    <w:rsid w:val="00896F02"/>
    <w:rsid w:val="00896FC1"/>
    <w:rsid w:val="00897970"/>
    <w:rsid w:val="008A15E6"/>
    <w:rsid w:val="008A177F"/>
    <w:rsid w:val="008A213C"/>
    <w:rsid w:val="008A3FC2"/>
    <w:rsid w:val="008A61F0"/>
    <w:rsid w:val="008B2818"/>
    <w:rsid w:val="008B2E76"/>
    <w:rsid w:val="008C09CF"/>
    <w:rsid w:val="008C0B21"/>
    <w:rsid w:val="008C118E"/>
    <w:rsid w:val="008C280F"/>
    <w:rsid w:val="008C7AA6"/>
    <w:rsid w:val="008D04D8"/>
    <w:rsid w:val="008D0958"/>
    <w:rsid w:val="008D2D90"/>
    <w:rsid w:val="008D43F1"/>
    <w:rsid w:val="008D6402"/>
    <w:rsid w:val="008D6DC9"/>
    <w:rsid w:val="008D7C36"/>
    <w:rsid w:val="008E19D4"/>
    <w:rsid w:val="008E1D18"/>
    <w:rsid w:val="008E5F29"/>
    <w:rsid w:val="008E6419"/>
    <w:rsid w:val="008E6E3E"/>
    <w:rsid w:val="008E7612"/>
    <w:rsid w:val="008F1C0E"/>
    <w:rsid w:val="008F4AE3"/>
    <w:rsid w:val="008F613F"/>
    <w:rsid w:val="008F6188"/>
    <w:rsid w:val="008F7648"/>
    <w:rsid w:val="0090216B"/>
    <w:rsid w:val="009035F3"/>
    <w:rsid w:val="00904301"/>
    <w:rsid w:val="00904F61"/>
    <w:rsid w:val="00905B8B"/>
    <w:rsid w:val="009063CF"/>
    <w:rsid w:val="0090640C"/>
    <w:rsid w:val="0090699D"/>
    <w:rsid w:val="00906A7C"/>
    <w:rsid w:val="00906B73"/>
    <w:rsid w:val="00907217"/>
    <w:rsid w:val="00915261"/>
    <w:rsid w:val="009203B8"/>
    <w:rsid w:val="009225DD"/>
    <w:rsid w:val="00922D19"/>
    <w:rsid w:val="00924BAB"/>
    <w:rsid w:val="00926072"/>
    <w:rsid w:val="00927048"/>
    <w:rsid w:val="00930167"/>
    <w:rsid w:val="00931BE2"/>
    <w:rsid w:val="00933CCE"/>
    <w:rsid w:val="00935EC0"/>
    <w:rsid w:val="009415E3"/>
    <w:rsid w:val="0094266F"/>
    <w:rsid w:val="00943B69"/>
    <w:rsid w:val="00943E7A"/>
    <w:rsid w:val="00950637"/>
    <w:rsid w:val="0095210E"/>
    <w:rsid w:val="00952A19"/>
    <w:rsid w:val="00952E56"/>
    <w:rsid w:val="00953BC2"/>
    <w:rsid w:val="00960277"/>
    <w:rsid w:val="00961075"/>
    <w:rsid w:val="0096321D"/>
    <w:rsid w:val="00963A10"/>
    <w:rsid w:val="009658F7"/>
    <w:rsid w:val="00974DFF"/>
    <w:rsid w:val="00975597"/>
    <w:rsid w:val="0098054B"/>
    <w:rsid w:val="009829B3"/>
    <w:rsid w:val="00982A17"/>
    <w:rsid w:val="00985631"/>
    <w:rsid w:val="00986ADB"/>
    <w:rsid w:val="0098768E"/>
    <w:rsid w:val="009879CD"/>
    <w:rsid w:val="00992DF5"/>
    <w:rsid w:val="00992F83"/>
    <w:rsid w:val="00993144"/>
    <w:rsid w:val="00993378"/>
    <w:rsid w:val="0099400E"/>
    <w:rsid w:val="00997EF9"/>
    <w:rsid w:val="009A0AE0"/>
    <w:rsid w:val="009A1D8A"/>
    <w:rsid w:val="009A3A69"/>
    <w:rsid w:val="009A4033"/>
    <w:rsid w:val="009A569E"/>
    <w:rsid w:val="009A56A4"/>
    <w:rsid w:val="009B0152"/>
    <w:rsid w:val="009B0BEB"/>
    <w:rsid w:val="009B1EB0"/>
    <w:rsid w:val="009B327B"/>
    <w:rsid w:val="009B44C1"/>
    <w:rsid w:val="009B5BA7"/>
    <w:rsid w:val="009B5EB6"/>
    <w:rsid w:val="009C0C26"/>
    <w:rsid w:val="009C12CF"/>
    <w:rsid w:val="009C1488"/>
    <w:rsid w:val="009C1F32"/>
    <w:rsid w:val="009C2825"/>
    <w:rsid w:val="009C373A"/>
    <w:rsid w:val="009C4E63"/>
    <w:rsid w:val="009C580C"/>
    <w:rsid w:val="009C674C"/>
    <w:rsid w:val="009D0901"/>
    <w:rsid w:val="009D0FD0"/>
    <w:rsid w:val="009D2727"/>
    <w:rsid w:val="009D2D6E"/>
    <w:rsid w:val="009D4A41"/>
    <w:rsid w:val="009D5334"/>
    <w:rsid w:val="009D5DA2"/>
    <w:rsid w:val="009D672B"/>
    <w:rsid w:val="009D75E7"/>
    <w:rsid w:val="009E12C8"/>
    <w:rsid w:val="009E12CE"/>
    <w:rsid w:val="009E1474"/>
    <w:rsid w:val="009E2311"/>
    <w:rsid w:val="009E2792"/>
    <w:rsid w:val="009E4F41"/>
    <w:rsid w:val="009E6375"/>
    <w:rsid w:val="009F5678"/>
    <w:rsid w:val="009F5CE4"/>
    <w:rsid w:val="009F6DF8"/>
    <w:rsid w:val="009F7862"/>
    <w:rsid w:val="009F7C63"/>
    <w:rsid w:val="00A00212"/>
    <w:rsid w:val="00A0102D"/>
    <w:rsid w:val="00A013B5"/>
    <w:rsid w:val="00A020F4"/>
    <w:rsid w:val="00A0225C"/>
    <w:rsid w:val="00A057C7"/>
    <w:rsid w:val="00A10092"/>
    <w:rsid w:val="00A1149C"/>
    <w:rsid w:val="00A11E13"/>
    <w:rsid w:val="00A12530"/>
    <w:rsid w:val="00A127A7"/>
    <w:rsid w:val="00A153B0"/>
    <w:rsid w:val="00A153B9"/>
    <w:rsid w:val="00A16AC9"/>
    <w:rsid w:val="00A17D5F"/>
    <w:rsid w:val="00A2250F"/>
    <w:rsid w:val="00A2271C"/>
    <w:rsid w:val="00A23FFC"/>
    <w:rsid w:val="00A2445B"/>
    <w:rsid w:val="00A24A3A"/>
    <w:rsid w:val="00A30570"/>
    <w:rsid w:val="00A3283F"/>
    <w:rsid w:val="00A32AE0"/>
    <w:rsid w:val="00A33CA0"/>
    <w:rsid w:val="00A3477E"/>
    <w:rsid w:val="00A359AE"/>
    <w:rsid w:val="00A40B57"/>
    <w:rsid w:val="00A410F9"/>
    <w:rsid w:val="00A425BD"/>
    <w:rsid w:val="00A43935"/>
    <w:rsid w:val="00A4403C"/>
    <w:rsid w:val="00A4464A"/>
    <w:rsid w:val="00A45F09"/>
    <w:rsid w:val="00A51743"/>
    <w:rsid w:val="00A51775"/>
    <w:rsid w:val="00A51F57"/>
    <w:rsid w:val="00A536FE"/>
    <w:rsid w:val="00A537A0"/>
    <w:rsid w:val="00A53FED"/>
    <w:rsid w:val="00A54F8B"/>
    <w:rsid w:val="00A555FD"/>
    <w:rsid w:val="00A63E5E"/>
    <w:rsid w:val="00A6477C"/>
    <w:rsid w:val="00A64BD3"/>
    <w:rsid w:val="00A64CB6"/>
    <w:rsid w:val="00A65322"/>
    <w:rsid w:val="00A656C2"/>
    <w:rsid w:val="00A66948"/>
    <w:rsid w:val="00A67202"/>
    <w:rsid w:val="00A677C6"/>
    <w:rsid w:val="00A72A98"/>
    <w:rsid w:val="00A72C91"/>
    <w:rsid w:val="00A74D6E"/>
    <w:rsid w:val="00A75F36"/>
    <w:rsid w:val="00A76A0B"/>
    <w:rsid w:val="00A76F3A"/>
    <w:rsid w:val="00A813CC"/>
    <w:rsid w:val="00A81CCF"/>
    <w:rsid w:val="00A823BC"/>
    <w:rsid w:val="00A82B84"/>
    <w:rsid w:val="00A83620"/>
    <w:rsid w:val="00A843FA"/>
    <w:rsid w:val="00A84C31"/>
    <w:rsid w:val="00A92FDA"/>
    <w:rsid w:val="00A964A8"/>
    <w:rsid w:val="00AA0071"/>
    <w:rsid w:val="00AA0FC0"/>
    <w:rsid w:val="00AA1975"/>
    <w:rsid w:val="00AA2175"/>
    <w:rsid w:val="00AA32D1"/>
    <w:rsid w:val="00AA4293"/>
    <w:rsid w:val="00AA463E"/>
    <w:rsid w:val="00AA5F81"/>
    <w:rsid w:val="00AB10D6"/>
    <w:rsid w:val="00AB1951"/>
    <w:rsid w:val="00AB39DB"/>
    <w:rsid w:val="00AB4C12"/>
    <w:rsid w:val="00AB51CB"/>
    <w:rsid w:val="00AB534E"/>
    <w:rsid w:val="00AB53BA"/>
    <w:rsid w:val="00AB5CA7"/>
    <w:rsid w:val="00AB744B"/>
    <w:rsid w:val="00AB7BF9"/>
    <w:rsid w:val="00AC16D3"/>
    <w:rsid w:val="00AC2B15"/>
    <w:rsid w:val="00AC2BF9"/>
    <w:rsid w:val="00AC5501"/>
    <w:rsid w:val="00AD1A56"/>
    <w:rsid w:val="00AD4536"/>
    <w:rsid w:val="00AD46D7"/>
    <w:rsid w:val="00AD4A1B"/>
    <w:rsid w:val="00AD5B0E"/>
    <w:rsid w:val="00AD6509"/>
    <w:rsid w:val="00AD6DF8"/>
    <w:rsid w:val="00AD6E12"/>
    <w:rsid w:val="00AE2B26"/>
    <w:rsid w:val="00AE4A01"/>
    <w:rsid w:val="00AE6730"/>
    <w:rsid w:val="00AF0285"/>
    <w:rsid w:val="00AF1713"/>
    <w:rsid w:val="00AF26AE"/>
    <w:rsid w:val="00AF2FD2"/>
    <w:rsid w:val="00AF52FC"/>
    <w:rsid w:val="00AF53FB"/>
    <w:rsid w:val="00AF5856"/>
    <w:rsid w:val="00AF7612"/>
    <w:rsid w:val="00AF76B9"/>
    <w:rsid w:val="00AF7DAA"/>
    <w:rsid w:val="00B03CC5"/>
    <w:rsid w:val="00B04786"/>
    <w:rsid w:val="00B07A5B"/>
    <w:rsid w:val="00B10B38"/>
    <w:rsid w:val="00B113F4"/>
    <w:rsid w:val="00B11588"/>
    <w:rsid w:val="00B11891"/>
    <w:rsid w:val="00B12952"/>
    <w:rsid w:val="00B1412C"/>
    <w:rsid w:val="00B14737"/>
    <w:rsid w:val="00B14753"/>
    <w:rsid w:val="00B15324"/>
    <w:rsid w:val="00B156CD"/>
    <w:rsid w:val="00B1766D"/>
    <w:rsid w:val="00B20B89"/>
    <w:rsid w:val="00B20EB5"/>
    <w:rsid w:val="00B20F6F"/>
    <w:rsid w:val="00B215DE"/>
    <w:rsid w:val="00B22D56"/>
    <w:rsid w:val="00B2485D"/>
    <w:rsid w:val="00B25852"/>
    <w:rsid w:val="00B25A0C"/>
    <w:rsid w:val="00B279D8"/>
    <w:rsid w:val="00B31587"/>
    <w:rsid w:val="00B316EE"/>
    <w:rsid w:val="00B35FA7"/>
    <w:rsid w:val="00B366F7"/>
    <w:rsid w:val="00B3702A"/>
    <w:rsid w:val="00B40F0D"/>
    <w:rsid w:val="00B429C1"/>
    <w:rsid w:val="00B43525"/>
    <w:rsid w:val="00B505B5"/>
    <w:rsid w:val="00B511BC"/>
    <w:rsid w:val="00B54090"/>
    <w:rsid w:val="00B545E6"/>
    <w:rsid w:val="00B579AF"/>
    <w:rsid w:val="00B6155F"/>
    <w:rsid w:val="00B615DE"/>
    <w:rsid w:val="00B61E73"/>
    <w:rsid w:val="00B61E95"/>
    <w:rsid w:val="00B62542"/>
    <w:rsid w:val="00B63770"/>
    <w:rsid w:val="00B63CE8"/>
    <w:rsid w:val="00B64979"/>
    <w:rsid w:val="00B64D31"/>
    <w:rsid w:val="00B65C30"/>
    <w:rsid w:val="00B7043E"/>
    <w:rsid w:val="00B70DFA"/>
    <w:rsid w:val="00B73930"/>
    <w:rsid w:val="00B747BE"/>
    <w:rsid w:val="00B80AA0"/>
    <w:rsid w:val="00B8418E"/>
    <w:rsid w:val="00B84B3D"/>
    <w:rsid w:val="00B859F9"/>
    <w:rsid w:val="00B86259"/>
    <w:rsid w:val="00B86C21"/>
    <w:rsid w:val="00B90650"/>
    <w:rsid w:val="00B968A9"/>
    <w:rsid w:val="00B96AA1"/>
    <w:rsid w:val="00B97142"/>
    <w:rsid w:val="00B97176"/>
    <w:rsid w:val="00B97905"/>
    <w:rsid w:val="00BA0BEF"/>
    <w:rsid w:val="00BA0E96"/>
    <w:rsid w:val="00BA39E2"/>
    <w:rsid w:val="00BA5DFB"/>
    <w:rsid w:val="00BA6E7B"/>
    <w:rsid w:val="00BB2A39"/>
    <w:rsid w:val="00BB2ACD"/>
    <w:rsid w:val="00BB3A43"/>
    <w:rsid w:val="00BB4CA6"/>
    <w:rsid w:val="00BB4D02"/>
    <w:rsid w:val="00BB5535"/>
    <w:rsid w:val="00BB5540"/>
    <w:rsid w:val="00BB5585"/>
    <w:rsid w:val="00BB59B8"/>
    <w:rsid w:val="00BB7E0D"/>
    <w:rsid w:val="00BC2A64"/>
    <w:rsid w:val="00BC363F"/>
    <w:rsid w:val="00BC5CCF"/>
    <w:rsid w:val="00BC7949"/>
    <w:rsid w:val="00BC79C0"/>
    <w:rsid w:val="00BC7D08"/>
    <w:rsid w:val="00BC7D22"/>
    <w:rsid w:val="00BD00B1"/>
    <w:rsid w:val="00BD122C"/>
    <w:rsid w:val="00BD397F"/>
    <w:rsid w:val="00BD3A2D"/>
    <w:rsid w:val="00BD4C43"/>
    <w:rsid w:val="00BD6653"/>
    <w:rsid w:val="00BD6D89"/>
    <w:rsid w:val="00BD7529"/>
    <w:rsid w:val="00BD7EE5"/>
    <w:rsid w:val="00BE038A"/>
    <w:rsid w:val="00BE1631"/>
    <w:rsid w:val="00BE22F3"/>
    <w:rsid w:val="00BE285B"/>
    <w:rsid w:val="00BE2C4E"/>
    <w:rsid w:val="00BE340B"/>
    <w:rsid w:val="00BE5F89"/>
    <w:rsid w:val="00BE627C"/>
    <w:rsid w:val="00BF1375"/>
    <w:rsid w:val="00BF1C82"/>
    <w:rsid w:val="00BF3588"/>
    <w:rsid w:val="00BF677D"/>
    <w:rsid w:val="00BF6A43"/>
    <w:rsid w:val="00C01413"/>
    <w:rsid w:val="00C02593"/>
    <w:rsid w:val="00C0444F"/>
    <w:rsid w:val="00C04684"/>
    <w:rsid w:val="00C054FE"/>
    <w:rsid w:val="00C10B21"/>
    <w:rsid w:val="00C12CAB"/>
    <w:rsid w:val="00C13679"/>
    <w:rsid w:val="00C136DB"/>
    <w:rsid w:val="00C13ED1"/>
    <w:rsid w:val="00C1518E"/>
    <w:rsid w:val="00C159B2"/>
    <w:rsid w:val="00C17BA4"/>
    <w:rsid w:val="00C17BB6"/>
    <w:rsid w:val="00C17C7A"/>
    <w:rsid w:val="00C21C22"/>
    <w:rsid w:val="00C21D95"/>
    <w:rsid w:val="00C226CE"/>
    <w:rsid w:val="00C24A71"/>
    <w:rsid w:val="00C25704"/>
    <w:rsid w:val="00C2595F"/>
    <w:rsid w:val="00C26306"/>
    <w:rsid w:val="00C270C4"/>
    <w:rsid w:val="00C31CFE"/>
    <w:rsid w:val="00C332F5"/>
    <w:rsid w:val="00C34519"/>
    <w:rsid w:val="00C34724"/>
    <w:rsid w:val="00C34955"/>
    <w:rsid w:val="00C34D0B"/>
    <w:rsid w:val="00C36A56"/>
    <w:rsid w:val="00C42DAA"/>
    <w:rsid w:val="00C44266"/>
    <w:rsid w:val="00C44A82"/>
    <w:rsid w:val="00C47028"/>
    <w:rsid w:val="00C502DF"/>
    <w:rsid w:val="00C538D3"/>
    <w:rsid w:val="00C540F2"/>
    <w:rsid w:val="00C55EDC"/>
    <w:rsid w:val="00C57D52"/>
    <w:rsid w:val="00C57FD1"/>
    <w:rsid w:val="00C602AF"/>
    <w:rsid w:val="00C60A69"/>
    <w:rsid w:val="00C6123A"/>
    <w:rsid w:val="00C61677"/>
    <w:rsid w:val="00C662F7"/>
    <w:rsid w:val="00C67356"/>
    <w:rsid w:val="00C67547"/>
    <w:rsid w:val="00C71189"/>
    <w:rsid w:val="00C72365"/>
    <w:rsid w:val="00C733B5"/>
    <w:rsid w:val="00C734E5"/>
    <w:rsid w:val="00C7473F"/>
    <w:rsid w:val="00C74E0C"/>
    <w:rsid w:val="00C808FB"/>
    <w:rsid w:val="00C82702"/>
    <w:rsid w:val="00C83A22"/>
    <w:rsid w:val="00C83ECC"/>
    <w:rsid w:val="00C83F15"/>
    <w:rsid w:val="00C83F97"/>
    <w:rsid w:val="00C87FA9"/>
    <w:rsid w:val="00C91A86"/>
    <w:rsid w:val="00C91E84"/>
    <w:rsid w:val="00C92BCB"/>
    <w:rsid w:val="00C92D6C"/>
    <w:rsid w:val="00C932F3"/>
    <w:rsid w:val="00C95792"/>
    <w:rsid w:val="00C95CAE"/>
    <w:rsid w:val="00C961EE"/>
    <w:rsid w:val="00C96B0F"/>
    <w:rsid w:val="00CA1714"/>
    <w:rsid w:val="00CA174B"/>
    <w:rsid w:val="00CA239F"/>
    <w:rsid w:val="00CA290F"/>
    <w:rsid w:val="00CA4027"/>
    <w:rsid w:val="00CA57B2"/>
    <w:rsid w:val="00CB39C3"/>
    <w:rsid w:val="00CB41B9"/>
    <w:rsid w:val="00CB423F"/>
    <w:rsid w:val="00CB4D45"/>
    <w:rsid w:val="00CB53F1"/>
    <w:rsid w:val="00CB5BDE"/>
    <w:rsid w:val="00CB6024"/>
    <w:rsid w:val="00CB7B09"/>
    <w:rsid w:val="00CC08AF"/>
    <w:rsid w:val="00CC18B1"/>
    <w:rsid w:val="00CC5D6D"/>
    <w:rsid w:val="00CC65C7"/>
    <w:rsid w:val="00CC6982"/>
    <w:rsid w:val="00CD3068"/>
    <w:rsid w:val="00CD547D"/>
    <w:rsid w:val="00CD5858"/>
    <w:rsid w:val="00CD59A9"/>
    <w:rsid w:val="00CD7B38"/>
    <w:rsid w:val="00CE08F2"/>
    <w:rsid w:val="00CE25F7"/>
    <w:rsid w:val="00CE4DE0"/>
    <w:rsid w:val="00CE5CF9"/>
    <w:rsid w:val="00CE5DF4"/>
    <w:rsid w:val="00CE78BD"/>
    <w:rsid w:val="00CF033F"/>
    <w:rsid w:val="00CF04B8"/>
    <w:rsid w:val="00CF3040"/>
    <w:rsid w:val="00CF3BA7"/>
    <w:rsid w:val="00CF4613"/>
    <w:rsid w:val="00CF5762"/>
    <w:rsid w:val="00CF71DA"/>
    <w:rsid w:val="00CF7303"/>
    <w:rsid w:val="00CF77C0"/>
    <w:rsid w:val="00D01462"/>
    <w:rsid w:val="00D032DF"/>
    <w:rsid w:val="00D0340F"/>
    <w:rsid w:val="00D054C1"/>
    <w:rsid w:val="00D07F0E"/>
    <w:rsid w:val="00D10929"/>
    <w:rsid w:val="00D13603"/>
    <w:rsid w:val="00D139B0"/>
    <w:rsid w:val="00D1456A"/>
    <w:rsid w:val="00D14595"/>
    <w:rsid w:val="00D14BE4"/>
    <w:rsid w:val="00D16CC9"/>
    <w:rsid w:val="00D17F94"/>
    <w:rsid w:val="00D2006C"/>
    <w:rsid w:val="00D21199"/>
    <w:rsid w:val="00D22041"/>
    <w:rsid w:val="00D230CC"/>
    <w:rsid w:val="00D27430"/>
    <w:rsid w:val="00D3041A"/>
    <w:rsid w:val="00D30431"/>
    <w:rsid w:val="00D32481"/>
    <w:rsid w:val="00D3253D"/>
    <w:rsid w:val="00D3258B"/>
    <w:rsid w:val="00D33327"/>
    <w:rsid w:val="00D34342"/>
    <w:rsid w:val="00D34F6B"/>
    <w:rsid w:val="00D356BA"/>
    <w:rsid w:val="00D36F11"/>
    <w:rsid w:val="00D40075"/>
    <w:rsid w:val="00D407B9"/>
    <w:rsid w:val="00D40806"/>
    <w:rsid w:val="00D4180F"/>
    <w:rsid w:val="00D41A62"/>
    <w:rsid w:val="00D42ABC"/>
    <w:rsid w:val="00D43B0D"/>
    <w:rsid w:val="00D46A82"/>
    <w:rsid w:val="00D46B4B"/>
    <w:rsid w:val="00D46F1C"/>
    <w:rsid w:val="00D62526"/>
    <w:rsid w:val="00D650B2"/>
    <w:rsid w:val="00D7057E"/>
    <w:rsid w:val="00D71EE8"/>
    <w:rsid w:val="00D74387"/>
    <w:rsid w:val="00D75E57"/>
    <w:rsid w:val="00D77348"/>
    <w:rsid w:val="00D81A7C"/>
    <w:rsid w:val="00D81FC3"/>
    <w:rsid w:val="00D84E48"/>
    <w:rsid w:val="00D85A79"/>
    <w:rsid w:val="00D871CD"/>
    <w:rsid w:val="00D871F5"/>
    <w:rsid w:val="00D87D1D"/>
    <w:rsid w:val="00D93B27"/>
    <w:rsid w:val="00D94C49"/>
    <w:rsid w:val="00D96D15"/>
    <w:rsid w:val="00D97D0C"/>
    <w:rsid w:val="00DA20F2"/>
    <w:rsid w:val="00DA2578"/>
    <w:rsid w:val="00DA379E"/>
    <w:rsid w:val="00DB363F"/>
    <w:rsid w:val="00DB47AB"/>
    <w:rsid w:val="00DC3660"/>
    <w:rsid w:val="00DC56F9"/>
    <w:rsid w:val="00DC5CBD"/>
    <w:rsid w:val="00DD387F"/>
    <w:rsid w:val="00DD4B2C"/>
    <w:rsid w:val="00DD6833"/>
    <w:rsid w:val="00DD7443"/>
    <w:rsid w:val="00DE1D56"/>
    <w:rsid w:val="00DE3802"/>
    <w:rsid w:val="00DE3CEC"/>
    <w:rsid w:val="00DE3D46"/>
    <w:rsid w:val="00DE4330"/>
    <w:rsid w:val="00DE553D"/>
    <w:rsid w:val="00DE5E4A"/>
    <w:rsid w:val="00DF0DC2"/>
    <w:rsid w:val="00DF10E1"/>
    <w:rsid w:val="00DF424C"/>
    <w:rsid w:val="00DF6133"/>
    <w:rsid w:val="00DF6BD6"/>
    <w:rsid w:val="00E00D79"/>
    <w:rsid w:val="00E02ADB"/>
    <w:rsid w:val="00E03BB1"/>
    <w:rsid w:val="00E041E7"/>
    <w:rsid w:val="00E06677"/>
    <w:rsid w:val="00E07207"/>
    <w:rsid w:val="00E0741C"/>
    <w:rsid w:val="00E079C3"/>
    <w:rsid w:val="00E10641"/>
    <w:rsid w:val="00E10ADE"/>
    <w:rsid w:val="00E129CF"/>
    <w:rsid w:val="00E13DBB"/>
    <w:rsid w:val="00E14D51"/>
    <w:rsid w:val="00E152CC"/>
    <w:rsid w:val="00E1590A"/>
    <w:rsid w:val="00E164DE"/>
    <w:rsid w:val="00E16A2C"/>
    <w:rsid w:val="00E211C8"/>
    <w:rsid w:val="00E256C7"/>
    <w:rsid w:val="00E259E4"/>
    <w:rsid w:val="00E26799"/>
    <w:rsid w:val="00E269AB"/>
    <w:rsid w:val="00E278D5"/>
    <w:rsid w:val="00E27A10"/>
    <w:rsid w:val="00E30A4B"/>
    <w:rsid w:val="00E37584"/>
    <w:rsid w:val="00E43A29"/>
    <w:rsid w:val="00E44645"/>
    <w:rsid w:val="00E450CC"/>
    <w:rsid w:val="00E456EC"/>
    <w:rsid w:val="00E4719D"/>
    <w:rsid w:val="00E47369"/>
    <w:rsid w:val="00E47473"/>
    <w:rsid w:val="00E51488"/>
    <w:rsid w:val="00E5180C"/>
    <w:rsid w:val="00E5200E"/>
    <w:rsid w:val="00E52643"/>
    <w:rsid w:val="00E53AF8"/>
    <w:rsid w:val="00E53D79"/>
    <w:rsid w:val="00E64E9F"/>
    <w:rsid w:val="00E65484"/>
    <w:rsid w:val="00E65A68"/>
    <w:rsid w:val="00E65AAC"/>
    <w:rsid w:val="00E67AF3"/>
    <w:rsid w:val="00E67E5C"/>
    <w:rsid w:val="00E72888"/>
    <w:rsid w:val="00E74B82"/>
    <w:rsid w:val="00E77923"/>
    <w:rsid w:val="00E77DE2"/>
    <w:rsid w:val="00E825DA"/>
    <w:rsid w:val="00E82FE1"/>
    <w:rsid w:val="00E84DBB"/>
    <w:rsid w:val="00E91E3E"/>
    <w:rsid w:val="00E93BFA"/>
    <w:rsid w:val="00E95923"/>
    <w:rsid w:val="00E9630C"/>
    <w:rsid w:val="00E96663"/>
    <w:rsid w:val="00E97A32"/>
    <w:rsid w:val="00EA1E17"/>
    <w:rsid w:val="00EA2AF7"/>
    <w:rsid w:val="00EA48FC"/>
    <w:rsid w:val="00EA4D01"/>
    <w:rsid w:val="00EA60E0"/>
    <w:rsid w:val="00EB2F71"/>
    <w:rsid w:val="00EB43C5"/>
    <w:rsid w:val="00EB4838"/>
    <w:rsid w:val="00EB60D4"/>
    <w:rsid w:val="00EB656D"/>
    <w:rsid w:val="00EB72E4"/>
    <w:rsid w:val="00EC18F4"/>
    <w:rsid w:val="00ED1D2F"/>
    <w:rsid w:val="00ED1E67"/>
    <w:rsid w:val="00ED2B76"/>
    <w:rsid w:val="00ED357E"/>
    <w:rsid w:val="00ED3B82"/>
    <w:rsid w:val="00ED4098"/>
    <w:rsid w:val="00ED6CB5"/>
    <w:rsid w:val="00ED7521"/>
    <w:rsid w:val="00EE2475"/>
    <w:rsid w:val="00EE2747"/>
    <w:rsid w:val="00EE34E2"/>
    <w:rsid w:val="00EE4760"/>
    <w:rsid w:val="00EE5B0F"/>
    <w:rsid w:val="00EE7ECF"/>
    <w:rsid w:val="00EF13D2"/>
    <w:rsid w:val="00EF45C7"/>
    <w:rsid w:val="00EF63E7"/>
    <w:rsid w:val="00EF6F01"/>
    <w:rsid w:val="00F019E5"/>
    <w:rsid w:val="00F063CB"/>
    <w:rsid w:val="00F113C9"/>
    <w:rsid w:val="00F1162B"/>
    <w:rsid w:val="00F1200A"/>
    <w:rsid w:val="00F12182"/>
    <w:rsid w:val="00F14493"/>
    <w:rsid w:val="00F15ABB"/>
    <w:rsid w:val="00F162EE"/>
    <w:rsid w:val="00F165BF"/>
    <w:rsid w:val="00F1759C"/>
    <w:rsid w:val="00F22B95"/>
    <w:rsid w:val="00F23F1E"/>
    <w:rsid w:val="00F24195"/>
    <w:rsid w:val="00F2725F"/>
    <w:rsid w:val="00F27914"/>
    <w:rsid w:val="00F31EDF"/>
    <w:rsid w:val="00F34325"/>
    <w:rsid w:val="00F3619F"/>
    <w:rsid w:val="00F368E9"/>
    <w:rsid w:val="00F404B3"/>
    <w:rsid w:val="00F40E71"/>
    <w:rsid w:val="00F4163E"/>
    <w:rsid w:val="00F4184B"/>
    <w:rsid w:val="00F41D99"/>
    <w:rsid w:val="00F4289D"/>
    <w:rsid w:val="00F42EF5"/>
    <w:rsid w:val="00F46573"/>
    <w:rsid w:val="00F465B2"/>
    <w:rsid w:val="00F466F5"/>
    <w:rsid w:val="00F51809"/>
    <w:rsid w:val="00F51A9F"/>
    <w:rsid w:val="00F5295B"/>
    <w:rsid w:val="00F529D6"/>
    <w:rsid w:val="00F54E00"/>
    <w:rsid w:val="00F564E6"/>
    <w:rsid w:val="00F61212"/>
    <w:rsid w:val="00F63101"/>
    <w:rsid w:val="00F63E66"/>
    <w:rsid w:val="00F64431"/>
    <w:rsid w:val="00F6642C"/>
    <w:rsid w:val="00F668ED"/>
    <w:rsid w:val="00F66DEF"/>
    <w:rsid w:val="00F67379"/>
    <w:rsid w:val="00F71297"/>
    <w:rsid w:val="00F71351"/>
    <w:rsid w:val="00F71512"/>
    <w:rsid w:val="00F7193C"/>
    <w:rsid w:val="00F74A9E"/>
    <w:rsid w:val="00F7677C"/>
    <w:rsid w:val="00F77EBF"/>
    <w:rsid w:val="00F8159D"/>
    <w:rsid w:val="00F81A3E"/>
    <w:rsid w:val="00F823D5"/>
    <w:rsid w:val="00F8247D"/>
    <w:rsid w:val="00F831C1"/>
    <w:rsid w:val="00F83674"/>
    <w:rsid w:val="00F846AD"/>
    <w:rsid w:val="00F87B13"/>
    <w:rsid w:val="00F916B8"/>
    <w:rsid w:val="00F92262"/>
    <w:rsid w:val="00F93039"/>
    <w:rsid w:val="00F93C71"/>
    <w:rsid w:val="00F9441F"/>
    <w:rsid w:val="00F9652B"/>
    <w:rsid w:val="00F97643"/>
    <w:rsid w:val="00FA0003"/>
    <w:rsid w:val="00FA007A"/>
    <w:rsid w:val="00FA02A0"/>
    <w:rsid w:val="00FA04DD"/>
    <w:rsid w:val="00FA36AC"/>
    <w:rsid w:val="00FA3B04"/>
    <w:rsid w:val="00FA41A6"/>
    <w:rsid w:val="00FA4B34"/>
    <w:rsid w:val="00FA5877"/>
    <w:rsid w:val="00FA743D"/>
    <w:rsid w:val="00FB1A2E"/>
    <w:rsid w:val="00FB46B8"/>
    <w:rsid w:val="00FB46D4"/>
    <w:rsid w:val="00FB52A5"/>
    <w:rsid w:val="00FB78C4"/>
    <w:rsid w:val="00FC178A"/>
    <w:rsid w:val="00FC3FDD"/>
    <w:rsid w:val="00FC47DF"/>
    <w:rsid w:val="00FC49BE"/>
    <w:rsid w:val="00FC5250"/>
    <w:rsid w:val="00FC6275"/>
    <w:rsid w:val="00FC6A40"/>
    <w:rsid w:val="00FD0C72"/>
    <w:rsid w:val="00FD0D1A"/>
    <w:rsid w:val="00FD2290"/>
    <w:rsid w:val="00FD23C3"/>
    <w:rsid w:val="00FD2B38"/>
    <w:rsid w:val="00FD2F21"/>
    <w:rsid w:val="00FD3104"/>
    <w:rsid w:val="00FD7D36"/>
    <w:rsid w:val="00FE0A35"/>
    <w:rsid w:val="00FE2AE4"/>
    <w:rsid w:val="00FE2DDD"/>
    <w:rsid w:val="00FE34B0"/>
    <w:rsid w:val="00FE4B5E"/>
    <w:rsid w:val="00FE66AE"/>
    <w:rsid w:val="00FF0A9C"/>
    <w:rsid w:val="00FF2015"/>
    <w:rsid w:val="00FF22B5"/>
    <w:rsid w:val="00FF3A41"/>
    <w:rsid w:val="00FF3C27"/>
    <w:rsid w:val="00FF72FB"/>
    <w:rsid w:val="00FF79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31BB6D"/>
  <w15:docId w15:val="{CF60E132-12C5-4B4E-8080-6FE23D347D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25C4"/>
    <w:pPr>
      <w:spacing w:line="256" w:lineRule="auto"/>
      <w:jc w:val="both"/>
    </w:pPr>
    <w:rPr>
      <w:rFonts w:ascii="Times New Roman" w:hAnsi="Times New Roman"/>
      <w:sz w:val="24"/>
      <w:lang w:val="en-US"/>
    </w:rPr>
  </w:style>
  <w:style w:type="paragraph" w:styleId="Heading1">
    <w:name w:val="heading 1"/>
    <w:basedOn w:val="Normal"/>
    <w:next w:val="Normal"/>
    <w:link w:val="Heading1Char"/>
    <w:uiPriority w:val="9"/>
    <w:rsid w:val="00F97643"/>
    <w:pPr>
      <w:keepNext/>
      <w:keepLines/>
      <w:spacing w:before="240" w:after="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rsid w:val="00F97643"/>
    <w:pPr>
      <w:keepNext/>
      <w:keepLines/>
      <w:spacing w:before="40" w:after="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rsid w:val="00F97643"/>
    <w:pPr>
      <w:keepNext/>
      <w:keepLines/>
      <w:spacing w:before="40" w:after="0" w:line="259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F97643"/>
    <w:pPr>
      <w:keepNext/>
      <w:keepLines/>
      <w:spacing w:before="40" w:after="0" w:line="259" w:lineRule="auto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rsid w:val="00F97643"/>
    <w:pPr>
      <w:keepNext/>
      <w:keepLines/>
      <w:spacing w:before="240" w:after="80" w:line="259" w:lineRule="auto"/>
      <w:outlineLvl w:val="4"/>
    </w:pPr>
    <w:rPr>
      <w:sz w:val="20"/>
    </w:rPr>
  </w:style>
  <w:style w:type="paragraph" w:styleId="Heading6">
    <w:name w:val="heading 6"/>
    <w:basedOn w:val="Heading5"/>
    <w:next w:val="Normal"/>
    <w:link w:val="Heading6Char"/>
    <w:rsid w:val="00F97643"/>
    <w:pPr>
      <w:spacing w:before="120" w:after="240"/>
      <w:outlineLvl w:val="5"/>
    </w:pPr>
  </w:style>
  <w:style w:type="paragraph" w:styleId="Heading7">
    <w:name w:val="heading 7"/>
    <w:basedOn w:val="Normal"/>
    <w:next w:val="Normal"/>
    <w:link w:val="Heading7Char"/>
    <w:uiPriority w:val="9"/>
    <w:unhideWhenUsed/>
    <w:rsid w:val="00F97643"/>
    <w:pPr>
      <w:keepNext/>
      <w:keepLines/>
      <w:spacing w:before="240" w:after="240" w:line="259" w:lineRule="auto"/>
      <w:outlineLvl w:val="6"/>
    </w:pPr>
    <w:rPr>
      <w:rFonts w:eastAsiaTheme="majorEastAsia" w:cstheme="majorBidi"/>
      <w:iCs/>
    </w:rPr>
  </w:style>
  <w:style w:type="paragraph" w:styleId="Heading8">
    <w:name w:val="heading 8"/>
    <w:basedOn w:val="Normal"/>
    <w:next w:val="Normal"/>
    <w:link w:val="Heading8Char"/>
    <w:uiPriority w:val="9"/>
    <w:unhideWhenUsed/>
    <w:rsid w:val="00F97643"/>
    <w:pPr>
      <w:keepNext/>
      <w:keepLines/>
      <w:spacing w:before="160" w:after="240" w:line="259" w:lineRule="auto"/>
      <w:contextualSpacing/>
      <w:outlineLvl w:val="7"/>
    </w:pPr>
    <w:rPr>
      <w:rFonts w:eastAsiaTheme="majorEastAsia" w:cstheme="majorBidi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rsid w:val="00F97643"/>
    <w:pPr>
      <w:keepNext/>
      <w:keepLines/>
      <w:spacing w:before="40" w:after="0" w:line="259" w:lineRule="auto"/>
      <w:outlineLvl w:val="8"/>
    </w:pPr>
    <w:rPr>
      <w:rFonts w:asciiTheme="majorHAnsi" w:eastAsiaTheme="majorEastAsia" w:hAnsiTheme="majorHAnsi" w:cstheme="majorBidi"/>
      <w:i/>
      <w:i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9764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F9764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F97643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F97643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customStyle="1" w:styleId="Heading5Char">
    <w:name w:val="Heading 5 Char"/>
    <w:basedOn w:val="DefaultParagraphFont"/>
    <w:link w:val="Heading5"/>
    <w:rsid w:val="00F97643"/>
    <w:rPr>
      <w:sz w:val="20"/>
      <w:lang w:val="en-US"/>
    </w:rPr>
  </w:style>
  <w:style w:type="character" w:customStyle="1" w:styleId="Heading6Char">
    <w:name w:val="Heading 6 Char"/>
    <w:basedOn w:val="DefaultParagraphFont"/>
    <w:link w:val="Heading6"/>
    <w:rsid w:val="00F97643"/>
    <w:rPr>
      <w:sz w:val="20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rsid w:val="00F97643"/>
    <w:rPr>
      <w:rFonts w:eastAsiaTheme="majorEastAsia" w:cstheme="majorBidi"/>
      <w:iCs/>
      <w:sz w:val="24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rsid w:val="00F97643"/>
    <w:rPr>
      <w:rFonts w:eastAsiaTheme="majorEastAsia" w:cstheme="majorBidi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97643"/>
    <w:rPr>
      <w:rFonts w:asciiTheme="majorHAnsi" w:eastAsiaTheme="majorEastAsia" w:hAnsiTheme="majorHAnsi" w:cstheme="majorBidi"/>
      <w:i/>
      <w:iCs/>
      <w:sz w:val="21"/>
      <w:szCs w:val="21"/>
      <w:lang w:val="en-US"/>
    </w:rPr>
  </w:style>
  <w:style w:type="character" w:customStyle="1" w:styleId="P-Bold">
    <w:name w:val="P - Bold"/>
    <w:uiPriority w:val="1"/>
    <w:qFormat/>
    <w:rsid w:val="00F97643"/>
    <w:rPr>
      <w:rFonts w:ascii="Arial" w:hAnsi="Arial"/>
      <w:b/>
      <w:sz w:val="22"/>
      <w:bdr w:val="none" w:sz="0" w:space="0" w:color="auto"/>
      <w:shd w:val="clear" w:color="auto" w:fill="73FDD6"/>
    </w:rPr>
  </w:style>
  <w:style w:type="paragraph" w:customStyle="1" w:styleId="P-Callout">
    <w:name w:val="P - Callout"/>
    <w:basedOn w:val="Normal"/>
    <w:next w:val="Normal"/>
    <w:link w:val="P-CalloutChar"/>
    <w:qFormat/>
    <w:rsid w:val="00F97643"/>
    <w:pPr>
      <w:shd w:val="clear" w:color="auto" w:fill="E2EFD9" w:themeFill="accent6" w:themeFillTint="33"/>
      <w:spacing w:before="120" w:after="360" w:line="259" w:lineRule="auto"/>
      <w:mirrorIndents/>
    </w:pPr>
    <w:rPr>
      <w:rFonts w:eastAsia="Arial"/>
      <w:lang w:val="en"/>
    </w:rPr>
  </w:style>
  <w:style w:type="character" w:customStyle="1" w:styleId="P-Keyword">
    <w:name w:val="P - Keyword"/>
    <w:uiPriority w:val="1"/>
    <w:qFormat/>
    <w:rsid w:val="00F97643"/>
    <w:rPr>
      <w:rFonts w:ascii="Arial" w:hAnsi="Arial"/>
      <w:b/>
      <w:color w:val="auto"/>
      <w:sz w:val="22"/>
      <w:u w:val="single"/>
      <w:bdr w:val="none" w:sz="0" w:space="0" w:color="auto"/>
      <w:shd w:val="clear" w:color="auto" w:fill="FF8AD8"/>
    </w:rPr>
  </w:style>
  <w:style w:type="paragraph" w:customStyle="1" w:styleId="L-Numbers">
    <w:name w:val="L - Numbers"/>
    <w:basedOn w:val="Normal"/>
    <w:qFormat/>
    <w:rsid w:val="00F97643"/>
    <w:pPr>
      <w:numPr>
        <w:numId w:val="2"/>
      </w:numPr>
      <w:spacing w:before="160" w:line="300" w:lineRule="auto"/>
    </w:pPr>
    <w:rPr>
      <w:rFonts w:eastAsia="Arial"/>
      <w:lang w:val="en"/>
    </w:rPr>
  </w:style>
  <w:style w:type="paragraph" w:customStyle="1" w:styleId="L-Bullets">
    <w:name w:val="L - Bullets"/>
    <w:basedOn w:val="Normal"/>
    <w:qFormat/>
    <w:rsid w:val="00F97643"/>
    <w:pPr>
      <w:numPr>
        <w:numId w:val="1"/>
      </w:numPr>
      <w:spacing w:before="120" w:after="120" w:line="300" w:lineRule="auto"/>
    </w:pPr>
    <w:rPr>
      <w:rFonts w:eastAsia="Arial"/>
      <w:lang w:val="en"/>
    </w:rPr>
  </w:style>
  <w:style w:type="character" w:customStyle="1" w:styleId="P-URL">
    <w:name w:val="P - URL"/>
    <w:basedOn w:val="DefaultParagraphFont"/>
    <w:uiPriority w:val="1"/>
    <w:qFormat/>
    <w:rsid w:val="00F97643"/>
    <w:rPr>
      <w:rFonts w:ascii="Arial" w:hAnsi="Arial"/>
      <w:color w:val="0000FF"/>
      <w:sz w:val="22"/>
      <w:u w:val="single"/>
      <w:bdr w:val="none" w:sz="0" w:space="0" w:color="auto"/>
      <w:shd w:val="clear" w:color="auto" w:fill="00FA00"/>
    </w:rPr>
  </w:style>
  <w:style w:type="character" w:customStyle="1" w:styleId="P-Italics">
    <w:name w:val="P - Italics"/>
    <w:uiPriority w:val="1"/>
    <w:qFormat/>
    <w:rsid w:val="00F97643"/>
    <w:rPr>
      <w:rFonts w:ascii="Arial" w:hAnsi="Arial"/>
      <w:i/>
      <w:color w:val="auto"/>
      <w:sz w:val="22"/>
      <w:bdr w:val="none" w:sz="0" w:space="0" w:color="auto"/>
      <w:shd w:val="clear" w:color="auto" w:fill="FFFC00"/>
    </w:rPr>
  </w:style>
  <w:style w:type="character" w:customStyle="1" w:styleId="P-Code">
    <w:name w:val="P - Code"/>
    <w:uiPriority w:val="1"/>
    <w:qFormat/>
    <w:rsid w:val="00F97643"/>
    <w:rPr>
      <w:rFonts w:ascii="Courier" w:hAnsi="Courier"/>
      <w:sz w:val="22"/>
      <w:bdr w:val="none" w:sz="0" w:space="0" w:color="auto"/>
      <w:shd w:val="clear" w:color="auto" w:fill="D5FC79"/>
    </w:rPr>
  </w:style>
  <w:style w:type="paragraph" w:customStyle="1" w:styleId="H1-Section">
    <w:name w:val="H1 - Section"/>
    <w:basedOn w:val="Heading1"/>
    <w:next w:val="Normal"/>
    <w:qFormat/>
    <w:rsid w:val="00F97643"/>
    <w:pPr>
      <w:spacing w:before="400" w:after="160"/>
    </w:pPr>
    <w:rPr>
      <w:rFonts w:asciiTheme="minorHAnsi" w:eastAsiaTheme="minorHAnsi" w:hAnsiTheme="minorHAnsi" w:cstheme="minorBidi"/>
      <w:b/>
      <w:color w:val="auto"/>
      <w:sz w:val="36"/>
      <w:szCs w:val="40"/>
    </w:rPr>
  </w:style>
  <w:style w:type="paragraph" w:customStyle="1" w:styleId="H2-Heading">
    <w:name w:val="H2 - Heading"/>
    <w:basedOn w:val="Heading2"/>
    <w:next w:val="Normal"/>
    <w:qFormat/>
    <w:rsid w:val="00F97643"/>
    <w:pPr>
      <w:spacing w:before="280" w:after="160"/>
    </w:pPr>
    <w:rPr>
      <w:rFonts w:asciiTheme="minorHAnsi" w:eastAsiaTheme="minorHAnsi" w:hAnsiTheme="minorHAnsi" w:cstheme="minorBidi"/>
      <w:b/>
      <w:color w:val="auto"/>
      <w:sz w:val="28"/>
      <w:szCs w:val="32"/>
    </w:rPr>
  </w:style>
  <w:style w:type="paragraph" w:customStyle="1" w:styleId="P-CalloutHeading">
    <w:name w:val="P - Callout Heading"/>
    <w:next w:val="Normal"/>
    <w:qFormat/>
    <w:rsid w:val="00F97643"/>
    <w:pPr>
      <w:shd w:val="clear" w:color="auto" w:fill="C5E0B3" w:themeFill="accent6" w:themeFillTint="66"/>
      <w:spacing w:before="360"/>
      <w:mirrorIndents/>
    </w:pPr>
    <w:rPr>
      <w:rFonts w:eastAsia="Arial"/>
      <w:b/>
      <w:color w:val="434343"/>
      <w:sz w:val="24"/>
      <w:szCs w:val="28"/>
      <w:lang w:val="en"/>
    </w:rPr>
  </w:style>
  <w:style w:type="paragraph" w:customStyle="1" w:styleId="P-Regular">
    <w:name w:val="P - Regular"/>
    <w:basedOn w:val="Normal"/>
    <w:link w:val="P-RegularChar"/>
    <w:qFormat/>
    <w:rsid w:val="00F97643"/>
    <w:pPr>
      <w:spacing w:before="120" w:after="120" w:line="259" w:lineRule="auto"/>
    </w:pPr>
    <w:rPr>
      <w:rFonts w:eastAsia="Arial"/>
      <w:lang w:val="en"/>
    </w:rPr>
  </w:style>
  <w:style w:type="paragraph" w:customStyle="1" w:styleId="H3-Subheading">
    <w:name w:val="H3 - Subheading"/>
    <w:basedOn w:val="Heading3"/>
    <w:next w:val="Normal"/>
    <w:qFormat/>
    <w:rsid w:val="00F97643"/>
    <w:pPr>
      <w:keepNext w:val="0"/>
      <w:keepLines w:val="0"/>
      <w:spacing w:before="320" w:after="80"/>
      <w:mirrorIndents/>
    </w:pPr>
    <w:rPr>
      <w:rFonts w:asciiTheme="minorHAnsi" w:eastAsiaTheme="minorHAnsi" w:hAnsiTheme="minorHAnsi" w:cstheme="minorBidi"/>
      <w:b/>
      <w:color w:val="auto"/>
      <w:szCs w:val="28"/>
    </w:rPr>
  </w:style>
  <w:style w:type="paragraph" w:customStyle="1" w:styleId="IMG-Caption">
    <w:name w:val="IMG - Caption"/>
    <w:next w:val="Normal"/>
    <w:qFormat/>
    <w:rsid w:val="00F97643"/>
    <w:pPr>
      <w:spacing w:before="120" w:after="240"/>
      <w:jc w:val="center"/>
    </w:pPr>
    <w:rPr>
      <w:rFonts w:eastAsia="Arial"/>
      <w:b/>
      <w:color w:val="FF0000"/>
      <w:sz w:val="20"/>
      <w:lang w:val="en"/>
    </w:rPr>
  </w:style>
  <w:style w:type="paragraph" w:customStyle="1" w:styleId="SC-Heading">
    <w:name w:val="SC - Heading"/>
    <w:next w:val="H1-Section"/>
    <w:qFormat/>
    <w:rsid w:val="00F97643"/>
    <w:pPr>
      <w:spacing w:before="240" w:after="240"/>
    </w:pPr>
    <w:rPr>
      <w:rFonts w:eastAsiaTheme="majorEastAsia" w:cstheme="majorBidi"/>
      <w:b/>
      <w:iCs/>
      <w:color w:val="FF0000"/>
      <w:sz w:val="24"/>
      <w:lang w:val="en"/>
    </w:rPr>
  </w:style>
  <w:style w:type="paragraph" w:customStyle="1" w:styleId="SC-Link">
    <w:name w:val="SC - Link"/>
    <w:qFormat/>
    <w:rsid w:val="00F97643"/>
    <w:pPr>
      <w:spacing w:before="200" w:after="240"/>
    </w:pPr>
    <w:rPr>
      <w:rFonts w:eastAsiaTheme="majorEastAsia" w:cstheme="majorBidi"/>
      <w:b/>
      <w:color w:val="00B050"/>
      <w:szCs w:val="21"/>
      <w:lang w:val="en"/>
    </w:rPr>
  </w:style>
  <w:style w:type="paragraph" w:customStyle="1" w:styleId="P-Source">
    <w:name w:val="P - Source"/>
    <w:qFormat/>
    <w:rsid w:val="00F97643"/>
    <w:pPr>
      <w:shd w:val="solid" w:color="auto" w:fill="auto"/>
    </w:pPr>
    <w:rPr>
      <w:rFonts w:ascii="Courier" w:eastAsia="Arial" w:hAnsi="Courier" w:cs="Consolas"/>
      <w:szCs w:val="21"/>
      <w:lang w:val="en"/>
    </w:rPr>
  </w:style>
  <w:style w:type="paragraph" w:customStyle="1" w:styleId="L-Regular">
    <w:name w:val="L - Regular"/>
    <w:basedOn w:val="L-Numbers"/>
    <w:qFormat/>
    <w:rsid w:val="00F97643"/>
    <w:pPr>
      <w:numPr>
        <w:numId w:val="0"/>
      </w:numPr>
      <w:ind w:left="720"/>
    </w:pPr>
  </w:style>
  <w:style w:type="paragraph" w:customStyle="1" w:styleId="L-Source">
    <w:name w:val="L - Source"/>
    <w:basedOn w:val="P-Source"/>
    <w:rsid w:val="00F97643"/>
    <w:pPr>
      <w:shd w:val="pct50" w:color="D9E2F3" w:themeColor="accent1" w:themeTint="33" w:fill="auto"/>
      <w:ind w:left="720"/>
    </w:pPr>
  </w:style>
  <w:style w:type="table" w:styleId="TableGrid">
    <w:name w:val="Table Grid"/>
    <w:basedOn w:val="TableNormal"/>
    <w:uiPriority w:val="39"/>
    <w:rsid w:val="00F97643"/>
    <w:pPr>
      <w:spacing w:line="240" w:lineRule="auto"/>
    </w:pPr>
    <w:rPr>
      <w:rFonts w:eastAsia="Arial"/>
      <w:lang w:val="e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C-Highlight">
    <w:name w:val="SC - Highlight"/>
    <w:uiPriority w:val="1"/>
    <w:qFormat/>
    <w:rsid w:val="00F97643"/>
    <w:rPr>
      <w:rFonts w:ascii="Courier" w:hAnsi="Courier"/>
      <w:b/>
      <w:bdr w:val="none" w:sz="0" w:space="0" w:color="auto"/>
      <w:shd w:val="clear" w:color="auto" w:fill="F4D3D2"/>
    </w:rPr>
  </w:style>
  <w:style w:type="paragraph" w:customStyle="1" w:styleId="SC-Source">
    <w:name w:val="SC - Source"/>
    <w:basedOn w:val="P-Source"/>
    <w:qFormat/>
    <w:rsid w:val="00F97643"/>
    <w:pPr>
      <w:shd w:val="pct50" w:color="D9E2F3" w:themeColor="accent1" w:themeTint="33" w:fill="auto"/>
    </w:pPr>
  </w:style>
  <w:style w:type="paragraph" w:customStyle="1" w:styleId="SP-Editorial">
    <w:name w:val="SP - Editorial"/>
    <w:next w:val="P-Regular"/>
    <w:qFormat/>
    <w:rsid w:val="00F97643"/>
    <w:pPr>
      <w:pBdr>
        <w:top w:val="thickThinSmallGap" w:sz="24" w:space="1" w:color="FF0000"/>
        <w:left w:val="thickThinSmallGap" w:sz="24" w:space="4" w:color="FF0000"/>
        <w:bottom w:val="thinThickSmallGap" w:sz="24" w:space="1" w:color="FF0000"/>
        <w:right w:val="thinThickSmallGap" w:sz="24" w:space="4" w:color="FF0000"/>
      </w:pBdr>
      <w:shd w:val="clear" w:color="auto" w:fill="FFFF00"/>
    </w:pPr>
    <w:rPr>
      <w:rFonts w:eastAsia="Arial"/>
      <w:b/>
      <w:lang w:val="en"/>
    </w:rPr>
  </w:style>
  <w:style w:type="paragraph" w:customStyle="1" w:styleId="H4-Subheading">
    <w:name w:val="H4 - Subheading"/>
    <w:basedOn w:val="Heading4"/>
    <w:next w:val="Normal"/>
    <w:qFormat/>
    <w:rsid w:val="00F97643"/>
    <w:pPr>
      <w:spacing w:before="280" w:after="280"/>
    </w:pPr>
    <w:rPr>
      <w:rFonts w:asciiTheme="minorHAnsi" w:eastAsiaTheme="minorHAnsi" w:hAnsiTheme="minorHAnsi" w:cstheme="minorBidi"/>
      <w:b/>
      <w:i w:val="0"/>
      <w:iCs w:val="0"/>
      <w:color w:val="auto"/>
      <w:szCs w:val="24"/>
    </w:rPr>
  </w:style>
  <w:style w:type="paragraph" w:customStyle="1" w:styleId="P-Quote">
    <w:name w:val="P - Quote"/>
    <w:rsid w:val="00F97643"/>
    <w:pPr>
      <w:spacing w:after="0" w:line="276" w:lineRule="auto"/>
    </w:pPr>
    <w:rPr>
      <w:rFonts w:ascii="Arial" w:eastAsia="Arial" w:hAnsi="Arial" w:cs="Arial"/>
      <w:i/>
      <w:iCs/>
      <w:lang w:val="en"/>
    </w:rPr>
  </w:style>
  <w:style w:type="paragraph" w:customStyle="1" w:styleId="H1-Chapter">
    <w:name w:val="H1 - Chapter"/>
    <w:basedOn w:val="Normal"/>
    <w:next w:val="P-Regular"/>
    <w:qFormat/>
    <w:rsid w:val="00F97643"/>
    <w:pPr>
      <w:spacing w:after="0" w:line="240" w:lineRule="auto"/>
      <w:contextualSpacing/>
      <w:jc w:val="right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F97643"/>
    <w:rPr>
      <w:color w:val="0000FF"/>
      <w:u w:val="single"/>
    </w:rPr>
  </w:style>
  <w:style w:type="character" w:customStyle="1" w:styleId="a-size-base">
    <w:name w:val="a-size-base"/>
    <w:basedOn w:val="DefaultParagraphFont"/>
    <w:rsid w:val="009A1D8A"/>
  </w:style>
  <w:style w:type="character" w:styleId="IntenseEmphasis">
    <w:name w:val="Intense Emphasis"/>
    <w:aliases w:val="Intense_Emphasis_Copy"/>
    <w:basedOn w:val="DefaultParagraphFont"/>
    <w:uiPriority w:val="21"/>
    <w:qFormat/>
    <w:rsid w:val="00D97D0C"/>
    <w:rPr>
      <w:rFonts w:ascii="Courier New" w:hAnsi="Courier New"/>
      <w:b/>
      <w:i w:val="0"/>
      <w:iCs/>
      <w:noProof/>
      <w:color w:val="auto"/>
      <w:sz w:val="20"/>
      <w:lang w:val="en-US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51775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51775"/>
    <w:rPr>
      <w:sz w:val="20"/>
      <w:szCs w:val="20"/>
      <w:lang w:val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A51775"/>
    <w:rPr>
      <w:vertAlign w:val="superscript"/>
    </w:rPr>
  </w:style>
  <w:style w:type="table" w:styleId="PlainTable4">
    <w:name w:val="Plain Table 4"/>
    <w:basedOn w:val="TableNormal"/>
    <w:uiPriority w:val="44"/>
    <w:rsid w:val="0091526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DC366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A813CC"/>
    <w:rPr>
      <w:color w:val="808080"/>
    </w:rPr>
  </w:style>
  <w:style w:type="paragraph" w:styleId="ListParagraph">
    <w:name w:val="List Paragraph"/>
    <w:basedOn w:val="Normal"/>
    <w:uiPriority w:val="34"/>
    <w:qFormat/>
    <w:rsid w:val="00B64D31"/>
    <w:pPr>
      <w:spacing w:after="0" w:line="240" w:lineRule="auto"/>
      <w:ind w:left="720"/>
      <w:contextualSpacing/>
    </w:pPr>
    <w:rPr>
      <w:rFonts w:eastAsiaTheme="minorEastAsia"/>
      <w:lang w:eastAsia="zh-CN"/>
    </w:rPr>
  </w:style>
  <w:style w:type="paragraph" w:customStyle="1" w:styleId="shortdesc">
    <w:name w:val="shortdesc"/>
    <w:basedOn w:val="Normal"/>
    <w:rsid w:val="00FE2AE4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val="en-MY" w:eastAsia="en-MY"/>
    </w:rPr>
  </w:style>
  <w:style w:type="paragraph" w:customStyle="1" w:styleId="p">
    <w:name w:val="p"/>
    <w:basedOn w:val="Normal"/>
    <w:rsid w:val="00FE2AE4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val="en-MY" w:eastAsia="en-MY"/>
    </w:rPr>
  </w:style>
  <w:style w:type="character" w:styleId="UnresolvedMention">
    <w:name w:val="Unresolved Mention"/>
    <w:basedOn w:val="DefaultParagraphFont"/>
    <w:uiPriority w:val="99"/>
    <w:semiHidden/>
    <w:unhideWhenUsed/>
    <w:rsid w:val="00F2725F"/>
    <w:rPr>
      <w:color w:val="605E5C"/>
      <w:shd w:val="clear" w:color="auto" w:fill="E1DFDD"/>
    </w:rPr>
  </w:style>
  <w:style w:type="table" w:styleId="PlainTable1">
    <w:name w:val="Plain Table 1"/>
    <w:basedOn w:val="TableNormal"/>
    <w:uiPriority w:val="41"/>
    <w:rsid w:val="00BC5CCF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uicontrol">
    <w:name w:val="uicontrol"/>
    <w:basedOn w:val="DefaultParagraphFont"/>
    <w:rsid w:val="007E71C3"/>
  </w:style>
  <w:style w:type="character" w:styleId="CommentReference">
    <w:name w:val="annotation reference"/>
    <w:basedOn w:val="DefaultParagraphFont"/>
    <w:uiPriority w:val="99"/>
    <w:semiHidden/>
    <w:unhideWhenUsed/>
    <w:rsid w:val="008A213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8A213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8A213C"/>
    <w:rPr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A213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A213C"/>
    <w:rPr>
      <w:b/>
      <w:bCs/>
      <w:sz w:val="20"/>
      <w:szCs w:val="20"/>
      <w:lang w:val="en-US"/>
    </w:rPr>
  </w:style>
  <w:style w:type="paragraph" w:styleId="NormalWeb">
    <w:name w:val="Normal (Web)"/>
    <w:basedOn w:val="Normal"/>
    <w:uiPriority w:val="99"/>
    <w:semiHidden/>
    <w:unhideWhenUsed/>
    <w:rsid w:val="00AC2BF9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val="en-MY" w:eastAsia="en-MY"/>
    </w:rPr>
  </w:style>
  <w:style w:type="character" w:customStyle="1" w:styleId="P-RegularChar">
    <w:name w:val="P - Regular Char"/>
    <w:basedOn w:val="DefaultParagraphFont"/>
    <w:link w:val="P-Regular"/>
    <w:rsid w:val="004B6896"/>
    <w:rPr>
      <w:rFonts w:eastAsia="Arial"/>
      <w:lang w:val="en"/>
    </w:rPr>
  </w:style>
  <w:style w:type="paragraph" w:customStyle="1" w:styleId="EndNoteBibliographyTitle">
    <w:name w:val="EndNote Bibliography Title"/>
    <w:basedOn w:val="Normal"/>
    <w:link w:val="EndNoteBibliographyTitleChar"/>
    <w:rsid w:val="00637AB2"/>
    <w:pPr>
      <w:spacing w:after="0"/>
      <w:jc w:val="center"/>
    </w:pPr>
    <w:rPr>
      <w:rFonts w:ascii="Calibri" w:hAnsi="Calibri" w:cs="Calibri"/>
      <w:noProof/>
      <w:sz w:val="20"/>
    </w:rPr>
  </w:style>
  <w:style w:type="character" w:customStyle="1" w:styleId="P-CalloutChar">
    <w:name w:val="P - Callout Char"/>
    <w:basedOn w:val="DefaultParagraphFont"/>
    <w:link w:val="P-Callout"/>
    <w:rsid w:val="00637AB2"/>
    <w:rPr>
      <w:rFonts w:eastAsia="Arial"/>
      <w:shd w:val="clear" w:color="auto" w:fill="E2EFD9" w:themeFill="accent6" w:themeFillTint="33"/>
      <w:lang w:val="en"/>
    </w:rPr>
  </w:style>
  <w:style w:type="character" w:customStyle="1" w:styleId="EndNoteBibliographyTitleChar">
    <w:name w:val="EndNote Bibliography Title Char"/>
    <w:basedOn w:val="P-CalloutChar"/>
    <w:link w:val="EndNoteBibliographyTitle"/>
    <w:rsid w:val="00637AB2"/>
    <w:rPr>
      <w:rFonts w:ascii="Calibri" w:eastAsia="Arial" w:hAnsi="Calibri" w:cs="Calibri"/>
      <w:noProof/>
      <w:sz w:val="20"/>
      <w:shd w:val="clear" w:color="auto" w:fill="E2EFD9" w:themeFill="accent6" w:themeFillTint="33"/>
      <w:lang w:val="en-US"/>
    </w:rPr>
  </w:style>
  <w:style w:type="paragraph" w:customStyle="1" w:styleId="EndNoteBibliography">
    <w:name w:val="EndNote Bibliography"/>
    <w:basedOn w:val="Normal"/>
    <w:link w:val="EndNoteBibliographyChar"/>
    <w:rsid w:val="00637AB2"/>
    <w:pPr>
      <w:spacing w:line="240" w:lineRule="auto"/>
      <w:jc w:val="center"/>
    </w:pPr>
    <w:rPr>
      <w:rFonts w:ascii="Calibri" w:hAnsi="Calibri" w:cs="Calibri"/>
      <w:noProof/>
      <w:sz w:val="20"/>
    </w:rPr>
  </w:style>
  <w:style w:type="character" w:customStyle="1" w:styleId="EndNoteBibliographyChar">
    <w:name w:val="EndNote Bibliography Char"/>
    <w:basedOn w:val="P-CalloutChar"/>
    <w:link w:val="EndNoteBibliography"/>
    <w:rsid w:val="00637AB2"/>
    <w:rPr>
      <w:rFonts w:ascii="Calibri" w:eastAsia="Arial" w:hAnsi="Calibri" w:cs="Calibri"/>
      <w:noProof/>
      <w:sz w:val="20"/>
      <w:shd w:val="clear" w:color="auto" w:fill="E2EFD9" w:themeFill="accent6" w:themeFillTint="33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F564E6"/>
    <w:rPr>
      <w:color w:val="954F72" w:themeColor="followedHyperlink"/>
      <w:u w:val="single"/>
    </w:rPr>
  </w:style>
  <w:style w:type="table" w:styleId="PlainTable5">
    <w:name w:val="Plain Table 5"/>
    <w:basedOn w:val="TableNormal"/>
    <w:uiPriority w:val="45"/>
    <w:rsid w:val="003D0A88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GridLight">
    <w:name w:val="Grid Table Light"/>
    <w:basedOn w:val="TableNormal"/>
    <w:uiPriority w:val="40"/>
    <w:rsid w:val="00FD0D1A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A4">
    <w:name w:val="A4"/>
    <w:uiPriority w:val="99"/>
    <w:rsid w:val="005A3DCA"/>
    <w:rPr>
      <w:rFonts w:cs="Palatino LT Std"/>
      <w:color w:val="000000"/>
      <w:sz w:val="12"/>
      <w:szCs w:val="1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792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87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35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08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74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3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rijam\Downloads\Chapter%20Template_OL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45F13DEC-B4D1-4F80-B3BD-00A2CEE8A57E}">
  <we:reference id="99cc1e3c-31e2-41b9-962f-40ecdd29ed0a" version="1.2.0.0" store="EXCatalog" storeType="EXCatalog"/>
  <we:alternateReferences>
    <we:reference id="WA104312191" version="1.2.0.0" store="en-MY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A14FEB-CB76-4A33-B21F-E11144BFEA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Chapter Template_OLD</Template>
  <TotalTime>1700</TotalTime>
  <Pages>1</Pages>
  <Words>235</Words>
  <Characters>1341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KHAMEEL BAYO MUSTAPHA</dc:creator>
  <cp:keywords/>
  <dc:description/>
  <cp:lastModifiedBy>KHAMEEL BAYO MUSTAPHA</cp:lastModifiedBy>
  <cp:revision>15</cp:revision>
  <dcterms:created xsi:type="dcterms:W3CDTF">2022-05-17T02:46:00Z</dcterms:created>
  <dcterms:modified xsi:type="dcterms:W3CDTF">2022-05-19T20:30:00Z</dcterms:modified>
</cp:coreProperties>
</file>
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A494" w14:textId="203CDD5C" w:rsidR="00E67AF3" w:rsidRDefault="000608FF" w:rsidP="00B113F4">
      <w:pPr>
        <w:pStyle w:val="H1-Chapter"/>
        <w:rPr>
          <w:lang w:val="en-MY"/>
        </w:rPr>
      </w:pPr>
      <w:r>
        <w:rPr>
          <w:lang w:val="en-MY"/>
        </w:rPr>
        <w:t>4</w:t>
      </w:r>
    </w:p>
    <w:p w14:paraId="0D5FA221" w14:textId="5CA389E3" w:rsidR="00D97D0C" w:rsidRPr="00D97D0C" w:rsidRDefault="00195223" w:rsidP="00D97D0C">
      <w:pPr>
        <w:pStyle w:val="H1-Chapter"/>
        <w:rPr>
          <w:lang w:val="en-MY"/>
        </w:rPr>
      </w:pPr>
      <w:r>
        <w:rPr>
          <w:lang w:val="en-MY"/>
        </w:rPr>
        <w:t xml:space="preserve">Analyses of </w:t>
      </w:r>
      <w:r w:rsidR="000608FF">
        <w:rPr>
          <w:lang w:val="en-MY"/>
        </w:rPr>
        <w:t>Torsionally Loaded Components</w:t>
      </w:r>
    </w:p>
    <w:p w14:paraId="24DC9D8A" w14:textId="77777777" w:rsidR="0043322B" w:rsidRDefault="0043322B" w:rsidP="00AB39DB">
      <w:bookmarkStart w:id="0" w:name="_Hlk74380039"/>
    </w:p>
    <w:p w14:paraId="5CE61AE8" w14:textId="1F77A98E" w:rsidR="00AA5F81" w:rsidRDefault="00195223" w:rsidP="00AA5F81">
      <w:pPr>
        <w:pStyle w:val="H1-Section"/>
      </w:pPr>
      <w:r>
        <w:t>Exercise 1</w:t>
      </w:r>
    </w:p>
    <w:p w14:paraId="3CA90AC3" w14:textId="3E0C6521" w:rsidR="00195223" w:rsidRDefault="00195223" w:rsidP="00195223">
      <w:pPr>
        <w:pStyle w:val="ListParagraph"/>
        <w:numPr>
          <w:ilvl w:val="0"/>
          <w:numId w:val="49"/>
        </w:numPr>
      </w:pPr>
      <w:r>
        <w:t xml:space="preserve">Create the </w:t>
      </w:r>
      <w:r w:rsidR="000608FF">
        <w:t>extruded segments of the multi-segment shaft</w:t>
      </w:r>
      <w:r w:rsidR="00121DC0">
        <w:t xml:space="preserve"> </w:t>
      </w:r>
    </w:p>
    <w:p w14:paraId="12FECB06" w14:textId="0CFEB6EF" w:rsidR="00801D97" w:rsidRDefault="000608FF" w:rsidP="000608F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2BCA6A6" wp14:editId="422F69BC">
            <wp:extent cx="4185162" cy="1800000"/>
            <wp:effectExtent l="152400" t="152400" r="36830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162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8673C" w14:textId="2524FB2C" w:rsidR="00195223" w:rsidRDefault="00195223" w:rsidP="00195223">
      <w:pPr>
        <w:pStyle w:val="ListParagraph"/>
        <w:numPr>
          <w:ilvl w:val="0"/>
          <w:numId w:val="49"/>
        </w:numPr>
      </w:pPr>
      <w:r>
        <w:t xml:space="preserve">Complete the </w:t>
      </w:r>
      <w:r w:rsidR="00121DC0">
        <w:t>simulation</w:t>
      </w:r>
      <w:r w:rsidR="00F61212">
        <w:t xml:space="preserve"> study</w:t>
      </w:r>
    </w:p>
    <w:p w14:paraId="121DE318" w14:textId="48827AE0" w:rsidR="000608FF" w:rsidRDefault="000608FF" w:rsidP="00F61212">
      <w:pPr>
        <w:pStyle w:val="ListParagraph"/>
        <w:numPr>
          <w:ilvl w:val="1"/>
          <w:numId w:val="49"/>
        </w:numPr>
      </w:pPr>
      <w:r>
        <w:t xml:space="preserve">Convert the extruded segments into beam elements as done in </w:t>
      </w:r>
      <w:r w:rsidR="00F63101">
        <w:t>C</w:t>
      </w:r>
      <w:r>
        <w:t>hapter</w:t>
      </w:r>
      <w:r w:rsidR="00F63101">
        <w:t xml:space="preserve"> 4’s</w:t>
      </w:r>
      <w:r>
        <w:t xml:space="preserve"> case study</w:t>
      </w:r>
    </w:p>
    <w:p w14:paraId="704DA90C" w14:textId="5DA11F2F" w:rsidR="000608FF" w:rsidRDefault="000608FF" w:rsidP="000608FF">
      <w:pPr>
        <w:pStyle w:val="ListParagraph"/>
        <w:ind w:left="1440"/>
      </w:pPr>
      <w:r>
        <w:rPr>
          <w:noProof/>
        </w:rPr>
        <w:drawing>
          <wp:inline distT="0" distB="0" distL="0" distR="0" wp14:anchorId="09363541" wp14:editId="0EC75F22">
            <wp:extent cx="4026468" cy="1440000"/>
            <wp:effectExtent l="152400" t="152400" r="355600" b="3702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468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E22CC7" w14:textId="1D96FF18" w:rsidR="00121DC0" w:rsidRDefault="00121DC0" w:rsidP="00F61212">
      <w:pPr>
        <w:pStyle w:val="ListParagraph"/>
        <w:numPr>
          <w:ilvl w:val="1"/>
          <w:numId w:val="49"/>
        </w:numPr>
      </w:pPr>
      <w:r>
        <w:t>Apply material</w:t>
      </w:r>
      <w:r w:rsidR="00BE038A">
        <w:t xml:space="preserve"> (</w:t>
      </w:r>
      <w:r w:rsidR="00F63101">
        <w:t>AISI 1010 steel</w:t>
      </w:r>
      <w:r w:rsidR="00BE038A">
        <w:t>)</w:t>
      </w:r>
    </w:p>
    <w:p w14:paraId="6E7E0C26" w14:textId="554B35E9" w:rsidR="001825C4" w:rsidRDefault="00F61212" w:rsidP="00F63101">
      <w:pPr>
        <w:pStyle w:val="ListParagraph"/>
        <w:numPr>
          <w:ilvl w:val="1"/>
          <w:numId w:val="49"/>
        </w:numPr>
      </w:pPr>
      <w:r>
        <w:t xml:space="preserve">Apply </w:t>
      </w:r>
      <w:r w:rsidR="00376524">
        <w:t xml:space="preserve">the right </w:t>
      </w:r>
      <w:r>
        <w:t>constraint</w:t>
      </w:r>
      <w:r w:rsidR="00F63101">
        <w:t xml:space="preserve"> (fix</w:t>
      </w:r>
      <w:r w:rsidR="001825C4">
        <w:t xml:space="preserve"> support</w:t>
      </w:r>
      <w:r w:rsidR="00F63101">
        <w:t>s</w:t>
      </w:r>
      <w:r w:rsidR="001825C4">
        <w:t xml:space="preserve"> at joint</w:t>
      </w:r>
      <w:r w:rsidR="00F63101">
        <w:t>s</w:t>
      </w:r>
      <w:r w:rsidR="001825C4">
        <w:t xml:space="preserve"> A</w:t>
      </w:r>
      <w:r w:rsidR="00F63101">
        <w:t xml:space="preserve"> and D)</w:t>
      </w:r>
    </w:p>
    <w:p w14:paraId="278601F3" w14:textId="09F76785" w:rsidR="00F61212" w:rsidRDefault="00F61212" w:rsidP="00F61212">
      <w:pPr>
        <w:pStyle w:val="ListParagraph"/>
        <w:numPr>
          <w:ilvl w:val="1"/>
          <w:numId w:val="49"/>
        </w:numPr>
      </w:pPr>
      <w:r>
        <w:t xml:space="preserve">Apply </w:t>
      </w:r>
      <w:r w:rsidR="00F63101">
        <w:t>torques at joints B and C</w:t>
      </w:r>
    </w:p>
    <w:p w14:paraId="62BAAFAE" w14:textId="477B982A" w:rsidR="00F61212" w:rsidRDefault="00F61212" w:rsidP="006D4AA7">
      <w:pPr>
        <w:pStyle w:val="ListParagraph"/>
        <w:ind w:left="0"/>
        <w:jc w:val="center"/>
      </w:pPr>
    </w:p>
    <w:p w14:paraId="684BBBCD" w14:textId="1CB71132" w:rsidR="00F61212" w:rsidRDefault="00F63101" w:rsidP="00F6121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61B7232" wp14:editId="6AD835D9">
            <wp:extent cx="3302939" cy="1620000"/>
            <wp:effectExtent l="152400" t="152400" r="354965" b="3613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939" cy="16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FE0AC" w14:textId="46D0F7B7" w:rsidR="00F61212" w:rsidRDefault="001825C4" w:rsidP="00F61212">
      <w:pPr>
        <w:pStyle w:val="ListParagraph"/>
        <w:numPr>
          <w:ilvl w:val="1"/>
          <w:numId w:val="49"/>
        </w:numPr>
      </w:pPr>
      <w:r>
        <w:t>Run the study to g</w:t>
      </w:r>
      <w:r w:rsidR="00F61212">
        <w:t>et the solution</w:t>
      </w:r>
      <w:r w:rsidR="0061365E">
        <w:t>s/results</w:t>
      </w:r>
    </w:p>
    <w:p w14:paraId="59BBFACD" w14:textId="77777777" w:rsidR="001825C4" w:rsidRPr="001825C4" w:rsidRDefault="001825C4" w:rsidP="001825C4">
      <w:pPr>
        <w:pStyle w:val="P-Regular"/>
      </w:pPr>
    </w:p>
    <w:p w14:paraId="57A10906" w14:textId="1040BDF1" w:rsidR="001825C4" w:rsidRDefault="00D01462" w:rsidP="001825C4">
      <w:pPr>
        <w:rPr>
          <w:b/>
          <w:bCs/>
        </w:rPr>
      </w:pPr>
      <w:r>
        <w:rPr>
          <w:b/>
          <w:bCs/>
        </w:rPr>
        <w:t>Shear stress</w:t>
      </w:r>
    </w:p>
    <w:p w14:paraId="1EC38664" w14:textId="08C794BA" w:rsidR="00D01462" w:rsidRPr="00621516" w:rsidRDefault="00D01462" w:rsidP="001825C4">
      <w:pPr>
        <w:rPr>
          <w:b/>
          <w:bCs/>
        </w:rPr>
      </w:pPr>
      <w:r>
        <w:rPr>
          <w:noProof/>
        </w:rPr>
        <w:drawing>
          <wp:inline distT="0" distB="0" distL="0" distR="0" wp14:anchorId="6BA14FC7" wp14:editId="51EEB95C">
            <wp:extent cx="4076740" cy="2196000"/>
            <wp:effectExtent l="152400" t="152400" r="361950" b="3568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40" cy="21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93751" w14:textId="2AF0A88D" w:rsidR="0061365E" w:rsidRDefault="00D01462" w:rsidP="001825C4">
      <w:pPr>
        <w:rPr>
          <w:b/>
          <w:bCs/>
        </w:rPr>
      </w:pPr>
      <w:r>
        <w:rPr>
          <w:b/>
          <w:bCs/>
        </w:rPr>
        <w:t>Angle of twist</w:t>
      </w:r>
    </w:p>
    <w:p w14:paraId="6D7F0528" w14:textId="3327EE40" w:rsidR="00D01462" w:rsidRPr="00621516" w:rsidRDefault="00D01462" w:rsidP="001825C4">
      <w:pPr>
        <w:rPr>
          <w:b/>
          <w:bCs/>
        </w:rPr>
      </w:pPr>
      <w:r>
        <w:rPr>
          <w:noProof/>
        </w:rPr>
        <w:drawing>
          <wp:inline distT="0" distB="0" distL="0" distR="0" wp14:anchorId="1DEBCD64" wp14:editId="52B17DC1">
            <wp:extent cx="3279469" cy="2196000"/>
            <wp:effectExtent l="152400" t="152400" r="359410" b="3568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469" cy="21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6574E" w14:textId="466A025F" w:rsidR="00195223" w:rsidRDefault="00195223" w:rsidP="00195223">
      <w:pPr>
        <w:pStyle w:val="H1-Section"/>
      </w:pPr>
      <w:r>
        <w:lastRenderedPageBreak/>
        <w:t>Exercise 2</w:t>
      </w:r>
    </w:p>
    <w:p w14:paraId="4AFC507F" w14:textId="56736E86" w:rsidR="00DF6BD6" w:rsidRPr="00F14493" w:rsidRDefault="00AF52FC" w:rsidP="00DF6BD6">
      <w:pPr>
        <w:pStyle w:val="ListParagraph"/>
        <w:numPr>
          <w:ilvl w:val="0"/>
          <w:numId w:val="49"/>
        </w:numPr>
        <w:rPr>
          <w:i/>
          <w:iCs/>
        </w:rPr>
      </w:pPr>
      <w:r>
        <w:t xml:space="preserve">Generate </w:t>
      </w:r>
      <w:r w:rsidR="00DF6BD6">
        <w:t>the</w:t>
      </w:r>
      <w:r w:rsidR="005F559D">
        <w:t xml:space="preserve"> extruded model of the</w:t>
      </w:r>
      <w:r w:rsidR="00DF6BD6">
        <w:t xml:space="preserve"> </w:t>
      </w:r>
      <w:r w:rsidR="00C91E84">
        <w:t>shaft</w:t>
      </w:r>
      <w:r w:rsidR="00F14493">
        <w:t xml:space="preserve"> (</w:t>
      </w:r>
      <w:r w:rsidR="00F14493" w:rsidRPr="00376524">
        <w:rPr>
          <w:color w:val="FF0000"/>
        </w:rPr>
        <w:t>using an assumed length of say, 500 mm</w:t>
      </w:r>
      <w:r w:rsidR="00F14493">
        <w:t xml:space="preserve">). </w:t>
      </w:r>
      <w:r w:rsidR="00F14493" w:rsidRPr="00F14493">
        <w:rPr>
          <w:i/>
          <w:iCs/>
        </w:rPr>
        <w:t>NOTE: Both the axial and shear stress that will develop in the shaft are independent of the length</w:t>
      </w:r>
      <w:r w:rsidR="00376524">
        <w:rPr>
          <w:i/>
          <w:iCs/>
        </w:rPr>
        <w:t>, so any length you use should be OK for this exercise.</w:t>
      </w:r>
    </w:p>
    <w:p w14:paraId="2054F3E9" w14:textId="1FD3BD4B" w:rsidR="00646609" w:rsidRDefault="000340DA" w:rsidP="00C91E84">
      <w:pPr>
        <w:pStyle w:val="ListParagraph"/>
        <w:numPr>
          <w:ilvl w:val="0"/>
          <w:numId w:val="49"/>
        </w:numPr>
      </w:pPr>
      <w:r>
        <w:t>Create the simulation set-up</w:t>
      </w:r>
      <w:r w:rsidR="00C91E84">
        <w:t xml:space="preserve">, </w:t>
      </w:r>
      <w:r w:rsidR="005F559D">
        <w:t xml:space="preserve">then </w:t>
      </w:r>
      <w:r w:rsidR="00C91E84">
        <w:t>a</w:t>
      </w:r>
      <w:r w:rsidR="00646609">
        <w:t>pply</w:t>
      </w:r>
      <w:r>
        <w:t xml:space="preserve"> material, </w:t>
      </w:r>
      <w:r w:rsidR="00764BDD">
        <w:t>fixture,</w:t>
      </w:r>
      <w:r w:rsidR="00646609">
        <w:t xml:space="preserve"> and </w:t>
      </w:r>
      <w:r>
        <w:t>load</w:t>
      </w:r>
    </w:p>
    <w:p w14:paraId="1911AB55" w14:textId="57607D68" w:rsidR="005F559D" w:rsidRDefault="005F559D" w:rsidP="005F559D">
      <w:pPr>
        <w:pStyle w:val="ListParagraph"/>
        <w:jc w:val="center"/>
      </w:pPr>
      <w:r>
        <w:rPr>
          <w:noProof/>
        </w:rPr>
        <w:drawing>
          <wp:inline distT="0" distB="0" distL="0" distR="0" wp14:anchorId="2BB7D759" wp14:editId="7D8BE5DB">
            <wp:extent cx="1126400" cy="2880000"/>
            <wp:effectExtent l="152400" t="152400" r="360045" b="3587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6400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63780" w14:textId="5ABECB92" w:rsidR="00195223" w:rsidRDefault="00195223" w:rsidP="00195223">
      <w:pPr>
        <w:pStyle w:val="ListParagraph"/>
        <w:numPr>
          <w:ilvl w:val="0"/>
          <w:numId w:val="49"/>
        </w:numPr>
      </w:pPr>
      <w:r>
        <w:t>Complete the solution</w:t>
      </w:r>
    </w:p>
    <w:p w14:paraId="568CC39F" w14:textId="465B612D" w:rsidR="000340DA" w:rsidRDefault="00F14493" w:rsidP="00221364">
      <w:pPr>
        <w:pStyle w:val="ListParagraph"/>
        <w:numPr>
          <w:ilvl w:val="1"/>
          <w:numId w:val="49"/>
        </w:numPr>
        <w:rPr>
          <w:b/>
          <w:bCs/>
        </w:rPr>
      </w:pPr>
      <w:r>
        <w:rPr>
          <w:b/>
          <w:bCs/>
        </w:rPr>
        <w:t>Maximum shear stress</w:t>
      </w:r>
    </w:p>
    <w:p w14:paraId="3AABE7FF" w14:textId="6FEFE3A5" w:rsidR="00F14493" w:rsidRDefault="00F14493" w:rsidP="00F14493">
      <w:pPr>
        <w:pStyle w:val="ListParagraph"/>
        <w:ind w:left="1440"/>
        <w:rPr>
          <w:b/>
          <w:bCs/>
        </w:rPr>
      </w:pPr>
    </w:p>
    <w:p w14:paraId="60FD321E" w14:textId="4665B0C0" w:rsidR="00F14493" w:rsidRPr="00621516" w:rsidRDefault="00F14493" w:rsidP="00F14493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63A973B" wp14:editId="3EA009A2">
            <wp:extent cx="2817947" cy="3024000"/>
            <wp:effectExtent l="152400" t="152400" r="363855" b="3670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947" cy="30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B4A1FC" w14:textId="74B88E0C" w:rsidR="00621516" w:rsidRDefault="00621516" w:rsidP="00621516">
      <w:pPr>
        <w:pStyle w:val="ListParagraph"/>
        <w:ind w:left="0"/>
        <w:jc w:val="left"/>
      </w:pPr>
    </w:p>
    <w:p w14:paraId="296E7078" w14:textId="1E2B179D" w:rsidR="00221364" w:rsidRDefault="00221364" w:rsidP="00221364">
      <w:pPr>
        <w:pStyle w:val="ListParagraph"/>
        <w:numPr>
          <w:ilvl w:val="1"/>
          <w:numId w:val="49"/>
        </w:numPr>
        <w:rPr>
          <w:b/>
          <w:bCs/>
        </w:rPr>
      </w:pPr>
      <w:r w:rsidRPr="00621516">
        <w:rPr>
          <w:b/>
          <w:bCs/>
        </w:rPr>
        <w:lastRenderedPageBreak/>
        <w:t xml:space="preserve">Minimum </w:t>
      </w:r>
      <w:r w:rsidR="00F14493">
        <w:rPr>
          <w:b/>
          <w:bCs/>
        </w:rPr>
        <w:t>normal stress</w:t>
      </w:r>
    </w:p>
    <w:p w14:paraId="7635949C" w14:textId="39727C78" w:rsidR="00F14493" w:rsidRDefault="00F14493" w:rsidP="00F14493">
      <w:pPr>
        <w:pStyle w:val="ListParagraph"/>
        <w:ind w:left="1440"/>
        <w:rPr>
          <w:b/>
          <w:bCs/>
        </w:rPr>
      </w:pPr>
    </w:p>
    <w:p w14:paraId="781DDA80" w14:textId="1799018C" w:rsidR="00F14493" w:rsidRPr="00621516" w:rsidRDefault="00F14493" w:rsidP="00F14493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3DD208A" wp14:editId="4AC79085">
            <wp:extent cx="2620952" cy="2880000"/>
            <wp:effectExtent l="152400" t="152400" r="370205" b="3587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952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9EBA4" w14:textId="1C9E64DE" w:rsidR="00621516" w:rsidRDefault="00621516" w:rsidP="00621516">
      <w:pPr>
        <w:pStyle w:val="ListParagraph"/>
        <w:ind w:left="0"/>
        <w:jc w:val="left"/>
      </w:pPr>
    </w:p>
    <w:p w14:paraId="16EF2CD7" w14:textId="500F0ECE" w:rsidR="000340DA" w:rsidRDefault="000340DA" w:rsidP="00457EE8">
      <w:pPr>
        <w:pStyle w:val="ListParagraph"/>
        <w:ind w:left="1800"/>
      </w:pPr>
    </w:p>
    <w:p w14:paraId="1B6AFBA5" w14:textId="77777777" w:rsidR="000340DA" w:rsidRPr="00195223" w:rsidRDefault="000340DA" w:rsidP="000340DA">
      <w:pPr>
        <w:pStyle w:val="ListParagraph"/>
        <w:jc w:val="left"/>
      </w:pPr>
    </w:p>
    <w:p w14:paraId="2D89DD7E" w14:textId="77777777" w:rsidR="00457EE8" w:rsidRDefault="00457EE8" w:rsidP="00457EE8">
      <w:pPr>
        <w:pStyle w:val="ListParagraph"/>
      </w:pPr>
    </w:p>
    <w:p w14:paraId="397A8D42" w14:textId="0CEB6347" w:rsidR="00457EE8" w:rsidRPr="00195223" w:rsidRDefault="00457EE8" w:rsidP="00457EE8">
      <w:pPr>
        <w:pStyle w:val="ListParagraph"/>
        <w:ind w:left="1440"/>
      </w:pPr>
    </w:p>
    <w:bookmarkEnd w:id="0"/>
    <w:p w14:paraId="7CB4F54B" w14:textId="77777777" w:rsidR="00195223" w:rsidRPr="00195223" w:rsidRDefault="00195223" w:rsidP="00195223"/>
    <w:sectPr w:rsidR="00195223" w:rsidRPr="0019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46AE" w14:textId="77777777" w:rsidR="00347ED9" w:rsidRDefault="00347ED9" w:rsidP="00A51775">
      <w:pPr>
        <w:spacing w:after="0" w:line="240" w:lineRule="auto"/>
      </w:pPr>
      <w:r>
        <w:separator/>
      </w:r>
    </w:p>
  </w:endnote>
  <w:endnote w:type="continuationSeparator" w:id="0">
    <w:p w14:paraId="55355C22" w14:textId="77777777" w:rsidR="00347ED9" w:rsidRDefault="00347ED9" w:rsidP="00A5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T St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E98B" w14:textId="77777777" w:rsidR="00347ED9" w:rsidRDefault="00347ED9" w:rsidP="00A51775">
      <w:pPr>
        <w:spacing w:after="0" w:line="240" w:lineRule="auto"/>
      </w:pPr>
      <w:r>
        <w:separator/>
      </w:r>
    </w:p>
  </w:footnote>
  <w:footnote w:type="continuationSeparator" w:id="0">
    <w:p w14:paraId="78A75F88" w14:textId="77777777" w:rsidR="00347ED9" w:rsidRDefault="00347ED9" w:rsidP="00A51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0302F"/>
    <w:multiLevelType w:val="hybridMultilevel"/>
    <w:tmpl w:val="936E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7772C"/>
    <w:multiLevelType w:val="hybridMultilevel"/>
    <w:tmpl w:val="38D472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2F2F06"/>
    <w:multiLevelType w:val="hybridMultilevel"/>
    <w:tmpl w:val="6624E1A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3"/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23"/>
    <w:lvlOverride w:ilvl="0">
      <w:startOverride w:val="1"/>
    </w:lvlOverride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14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17"/>
  </w:num>
  <w:num w:numId="29">
    <w:abstractNumId w:val="30"/>
  </w:num>
  <w:num w:numId="30">
    <w:abstractNumId w:val="29"/>
  </w:num>
  <w:num w:numId="31">
    <w:abstractNumId w:val="25"/>
  </w:num>
  <w:num w:numId="32">
    <w:abstractNumId w:val="16"/>
  </w:num>
  <w:num w:numId="33">
    <w:abstractNumId w:val="24"/>
  </w:num>
  <w:num w:numId="34">
    <w:abstractNumId w:val="28"/>
  </w:num>
  <w:num w:numId="35">
    <w:abstractNumId w:val="19"/>
  </w:num>
  <w:num w:numId="36">
    <w:abstractNumId w:val="21"/>
  </w:num>
  <w:num w:numId="37">
    <w:abstractNumId w:val="26"/>
  </w:num>
  <w:num w:numId="38">
    <w:abstractNumId w:val="13"/>
  </w:num>
  <w:num w:numId="39">
    <w:abstractNumId w:val="27"/>
  </w:num>
  <w:num w:numId="40">
    <w:abstractNumId w:val="20"/>
  </w:num>
  <w:num w:numId="41">
    <w:abstractNumId w:val="23"/>
    <w:lvlOverride w:ilvl="0">
      <w:startOverride w:val="1"/>
    </w:lvlOverride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23"/>
    <w:lvlOverride w:ilvl="0">
      <w:startOverride w:val="1"/>
    </w:lvlOverride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  <w:lvlOverride w:ilvl="0">
      <w:startOverride w:val="1"/>
    </w:lvlOverride>
  </w:num>
  <w:num w:numId="48">
    <w:abstractNumId w:val="23"/>
    <w:lvlOverride w:ilvl="0">
      <w:startOverride w:val="1"/>
    </w:lvlOverride>
  </w:num>
  <w:num w:numId="49">
    <w:abstractNumId w:val="10"/>
  </w:num>
  <w:num w:numId="5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DI3MzCxNLK0MDRS0lEKTi0uzszPAykwN6oFAO/puIE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ddrawfv70x2e3ee0wb5aztbt0v0estefpft&quot;&gt;Micropillar_Paper&lt;record-ids&gt;&lt;item&gt;151&lt;/item&gt;&lt;item&gt;153&lt;/item&gt;&lt;item&gt;154&lt;/item&gt;&lt;item&gt;155&lt;/item&gt;&lt;item&gt;156&lt;/item&gt;&lt;item&gt;158&lt;/item&gt;&lt;item&gt;159&lt;/item&gt;&lt;/record-ids&gt;&lt;/item&gt;&lt;/Libraries&gt;"/>
  </w:docVars>
  <w:rsids>
    <w:rsidRoot w:val="009A0AE0"/>
    <w:rsid w:val="00001766"/>
    <w:rsid w:val="00004116"/>
    <w:rsid w:val="00004423"/>
    <w:rsid w:val="0000529A"/>
    <w:rsid w:val="00007232"/>
    <w:rsid w:val="00011529"/>
    <w:rsid w:val="00011B09"/>
    <w:rsid w:val="00012F3F"/>
    <w:rsid w:val="00017B3F"/>
    <w:rsid w:val="00017E93"/>
    <w:rsid w:val="000232AA"/>
    <w:rsid w:val="00024A10"/>
    <w:rsid w:val="00025D79"/>
    <w:rsid w:val="0003271B"/>
    <w:rsid w:val="000340DA"/>
    <w:rsid w:val="0003419D"/>
    <w:rsid w:val="000349F8"/>
    <w:rsid w:val="000355D7"/>
    <w:rsid w:val="0003672F"/>
    <w:rsid w:val="00037B71"/>
    <w:rsid w:val="00040EB1"/>
    <w:rsid w:val="0004211B"/>
    <w:rsid w:val="00045228"/>
    <w:rsid w:val="00047C1D"/>
    <w:rsid w:val="000549A7"/>
    <w:rsid w:val="000562BE"/>
    <w:rsid w:val="00056BA3"/>
    <w:rsid w:val="00056D07"/>
    <w:rsid w:val="00056FD2"/>
    <w:rsid w:val="000608FF"/>
    <w:rsid w:val="00060AB2"/>
    <w:rsid w:val="000625AD"/>
    <w:rsid w:val="000627F2"/>
    <w:rsid w:val="00062F6C"/>
    <w:rsid w:val="00064800"/>
    <w:rsid w:val="00064B48"/>
    <w:rsid w:val="00065745"/>
    <w:rsid w:val="000657AC"/>
    <w:rsid w:val="000710FE"/>
    <w:rsid w:val="0008297F"/>
    <w:rsid w:val="000838FF"/>
    <w:rsid w:val="00087F2C"/>
    <w:rsid w:val="00090CAE"/>
    <w:rsid w:val="00091421"/>
    <w:rsid w:val="00092F4E"/>
    <w:rsid w:val="00093054"/>
    <w:rsid w:val="000937BA"/>
    <w:rsid w:val="00096A29"/>
    <w:rsid w:val="00096BA3"/>
    <w:rsid w:val="0009718B"/>
    <w:rsid w:val="0009720C"/>
    <w:rsid w:val="000A18DA"/>
    <w:rsid w:val="000A3C14"/>
    <w:rsid w:val="000A674E"/>
    <w:rsid w:val="000A7C2E"/>
    <w:rsid w:val="000B281C"/>
    <w:rsid w:val="000B30FF"/>
    <w:rsid w:val="000B3651"/>
    <w:rsid w:val="000B3EB2"/>
    <w:rsid w:val="000B47E6"/>
    <w:rsid w:val="000B4F01"/>
    <w:rsid w:val="000B4F38"/>
    <w:rsid w:val="000B53EB"/>
    <w:rsid w:val="000B649A"/>
    <w:rsid w:val="000B715B"/>
    <w:rsid w:val="000B7DFB"/>
    <w:rsid w:val="000C00A0"/>
    <w:rsid w:val="000C0840"/>
    <w:rsid w:val="000C0E24"/>
    <w:rsid w:val="000C32C9"/>
    <w:rsid w:val="000C34B4"/>
    <w:rsid w:val="000C4424"/>
    <w:rsid w:val="000C456D"/>
    <w:rsid w:val="000C659A"/>
    <w:rsid w:val="000C65E6"/>
    <w:rsid w:val="000C68CB"/>
    <w:rsid w:val="000C6F55"/>
    <w:rsid w:val="000C7F3D"/>
    <w:rsid w:val="000D1515"/>
    <w:rsid w:val="000D2881"/>
    <w:rsid w:val="000D450C"/>
    <w:rsid w:val="000D6822"/>
    <w:rsid w:val="000E035B"/>
    <w:rsid w:val="000E0465"/>
    <w:rsid w:val="000E06B5"/>
    <w:rsid w:val="000E0F2B"/>
    <w:rsid w:val="000E2B4E"/>
    <w:rsid w:val="000E5F9D"/>
    <w:rsid w:val="000E74B8"/>
    <w:rsid w:val="000F1014"/>
    <w:rsid w:val="000F1B67"/>
    <w:rsid w:val="000F22F4"/>
    <w:rsid w:val="000F7685"/>
    <w:rsid w:val="00100491"/>
    <w:rsid w:val="001027A0"/>
    <w:rsid w:val="00103806"/>
    <w:rsid w:val="00104835"/>
    <w:rsid w:val="001102DD"/>
    <w:rsid w:val="0011157A"/>
    <w:rsid w:val="00111F12"/>
    <w:rsid w:val="00112267"/>
    <w:rsid w:val="0011495C"/>
    <w:rsid w:val="00115A25"/>
    <w:rsid w:val="00116737"/>
    <w:rsid w:val="00121DC0"/>
    <w:rsid w:val="00121E8F"/>
    <w:rsid w:val="00123C37"/>
    <w:rsid w:val="00125ED7"/>
    <w:rsid w:val="00126C82"/>
    <w:rsid w:val="00134378"/>
    <w:rsid w:val="0013669A"/>
    <w:rsid w:val="0013763E"/>
    <w:rsid w:val="001415DA"/>
    <w:rsid w:val="001439AF"/>
    <w:rsid w:val="001448BF"/>
    <w:rsid w:val="00147885"/>
    <w:rsid w:val="00147EA6"/>
    <w:rsid w:val="00150123"/>
    <w:rsid w:val="001503AC"/>
    <w:rsid w:val="00150DE6"/>
    <w:rsid w:val="00153B63"/>
    <w:rsid w:val="001558D2"/>
    <w:rsid w:val="001561FD"/>
    <w:rsid w:val="001570BF"/>
    <w:rsid w:val="00161AAA"/>
    <w:rsid w:val="00161E07"/>
    <w:rsid w:val="00162A43"/>
    <w:rsid w:val="00163214"/>
    <w:rsid w:val="0016388E"/>
    <w:rsid w:val="001644D0"/>
    <w:rsid w:val="001651F4"/>
    <w:rsid w:val="001658A7"/>
    <w:rsid w:val="00170ECB"/>
    <w:rsid w:val="00171073"/>
    <w:rsid w:val="0017122C"/>
    <w:rsid w:val="0017374E"/>
    <w:rsid w:val="001742DC"/>
    <w:rsid w:val="001755AC"/>
    <w:rsid w:val="00176FD0"/>
    <w:rsid w:val="001825C4"/>
    <w:rsid w:val="001846AC"/>
    <w:rsid w:val="00184B68"/>
    <w:rsid w:val="001860BF"/>
    <w:rsid w:val="001875ED"/>
    <w:rsid w:val="00187860"/>
    <w:rsid w:val="00190175"/>
    <w:rsid w:val="00191F5A"/>
    <w:rsid w:val="001926ED"/>
    <w:rsid w:val="00195223"/>
    <w:rsid w:val="001958D8"/>
    <w:rsid w:val="00195EA1"/>
    <w:rsid w:val="001A04BE"/>
    <w:rsid w:val="001A3684"/>
    <w:rsid w:val="001A3D99"/>
    <w:rsid w:val="001A4CB4"/>
    <w:rsid w:val="001A4DFF"/>
    <w:rsid w:val="001A6F06"/>
    <w:rsid w:val="001A72C3"/>
    <w:rsid w:val="001B09B9"/>
    <w:rsid w:val="001B739F"/>
    <w:rsid w:val="001B7D35"/>
    <w:rsid w:val="001B7D46"/>
    <w:rsid w:val="001C0720"/>
    <w:rsid w:val="001C18DE"/>
    <w:rsid w:val="001C1C6C"/>
    <w:rsid w:val="001C5B18"/>
    <w:rsid w:val="001C6D8F"/>
    <w:rsid w:val="001C6F49"/>
    <w:rsid w:val="001C7BE6"/>
    <w:rsid w:val="001C7C0E"/>
    <w:rsid w:val="001D040F"/>
    <w:rsid w:val="001D2372"/>
    <w:rsid w:val="001D32A8"/>
    <w:rsid w:val="001D4497"/>
    <w:rsid w:val="001D519B"/>
    <w:rsid w:val="001E6181"/>
    <w:rsid w:val="001E7496"/>
    <w:rsid w:val="001E78A7"/>
    <w:rsid w:val="001F0947"/>
    <w:rsid w:val="001F1599"/>
    <w:rsid w:val="001F355E"/>
    <w:rsid w:val="001F3695"/>
    <w:rsid w:val="001F509D"/>
    <w:rsid w:val="001F51F7"/>
    <w:rsid w:val="001F6FFB"/>
    <w:rsid w:val="00200D0D"/>
    <w:rsid w:val="00201700"/>
    <w:rsid w:val="00201816"/>
    <w:rsid w:val="00201EB3"/>
    <w:rsid w:val="002025D0"/>
    <w:rsid w:val="00202C09"/>
    <w:rsid w:val="002032A1"/>
    <w:rsid w:val="00207318"/>
    <w:rsid w:val="00207CB0"/>
    <w:rsid w:val="00211F90"/>
    <w:rsid w:val="00214257"/>
    <w:rsid w:val="002142BB"/>
    <w:rsid w:val="002167A7"/>
    <w:rsid w:val="00216C13"/>
    <w:rsid w:val="00221364"/>
    <w:rsid w:val="00221BB9"/>
    <w:rsid w:val="00221E5B"/>
    <w:rsid w:val="00226DCB"/>
    <w:rsid w:val="00226FFC"/>
    <w:rsid w:val="00230AD7"/>
    <w:rsid w:val="00230EA6"/>
    <w:rsid w:val="002310F6"/>
    <w:rsid w:val="00232811"/>
    <w:rsid w:val="00233C2B"/>
    <w:rsid w:val="002357B8"/>
    <w:rsid w:val="00235D2F"/>
    <w:rsid w:val="00240CC8"/>
    <w:rsid w:val="00240D3A"/>
    <w:rsid w:val="0024237F"/>
    <w:rsid w:val="00252170"/>
    <w:rsid w:val="002607E0"/>
    <w:rsid w:val="00261E46"/>
    <w:rsid w:val="00261FAF"/>
    <w:rsid w:val="00264840"/>
    <w:rsid w:val="00264A74"/>
    <w:rsid w:val="002707A2"/>
    <w:rsid w:val="00270B53"/>
    <w:rsid w:val="00271F23"/>
    <w:rsid w:val="0027351D"/>
    <w:rsid w:val="00274593"/>
    <w:rsid w:val="00280926"/>
    <w:rsid w:val="00280BC3"/>
    <w:rsid w:val="00282AF7"/>
    <w:rsid w:val="00282DE6"/>
    <w:rsid w:val="002837CB"/>
    <w:rsid w:val="00283D18"/>
    <w:rsid w:val="0028451F"/>
    <w:rsid w:val="00285625"/>
    <w:rsid w:val="002875CA"/>
    <w:rsid w:val="002879EC"/>
    <w:rsid w:val="00287A6A"/>
    <w:rsid w:val="0029370E"/>
    <w:rsid w:val="002938DB"/>
    <w:rsid w:val="00293B2E"/>
    <w:rsid w:val="00293F9E"/>
    <w:rsid w:val="002A1F62"/>
    <w:rsid w:val="002A51FD"/>
    <w:rsid w:val="002A5304"/>
    <w:rsid w:val="002B08AE"/>
    <w:rsid w:val="002B14D4"/>
    <w:rsid w:val="002B37A6"/>
    <w:rsid w:val="002B3FF8"/>
    <w:rsid w:val="002B5445"/>
    <w:rsid w:val="002B6FDE"/>
    <w:rsid w:val="002B7113"/>
    <w:rsid w:val="002C4E33"/>
    <w:rsid w:val="002C7210"/>
    <w:rsid w:val="002D25BF"/>
    <w:rsid w:val="002D2879"/>
    <w:rsid w:val="002D2EE3"/>
    <w:rsid w:val="002D3C15"/>
    <w:rsid w:val="002D3CF9"/>
    <w:rsid w:val="002D4676"/>
    <w:rsid w:val="002D4BB8"/>
    <w:rsid w:val="002D5EC9"/>
    <w:rsid w:val="002D6F4C"/>
    <w:rsid w:val="002E4EF2"/>
    <w:rsid w:val="002E54C9"/>
    <w:rsid w:val="002E5F6A"/>
    <w:rsid w:val="002E6234"/>
    <w:rsid w:val="002F0580"/>
    <w:rsid w:val="002F1EA0"/>
    <w:rsid w:val="002F3DFE"/>
    <w:rsid w:val="002F3F6B"/>
    <w:rsid w:val="002F4D74"/>
    <w:rsid w:val="002F56A7"/>
    <w:rsid w:val="002F7652"/>
    <w:rsid w:val="003014F8"/>
    <w:rsid w:val="00301B08"/>
    <w:rsid w:val="00302A86"/>
    <w:rsid w:val="003036DA"/>
    <w:rsid w:val="00304598"/>
    <w:rsid w:val="00304D04"/>
    <w:rsid w:val="00305302"/>
    <w:rsid w:val="00305408"/>
    <w:rsid w:val="00307018"/>
    <w:rsid w:val="003101E6"/>
    <w:rsid w:val="00311011"/>
    <w:rsid w:val="00311061"/>
    <w:rsid w:val="00311E00"/>
    <w:rsid w:val="00313E5E"/>
    <w:rsid w:val="00316350"/>
    <w:rsid w:val="00317CBD"/>
    <w:rsid w:val="003212BE"/>
    <w:rsid w:val="00321376"/>
    <w:rsid w:val="003215EB"/>
    <w:rsid w:val="00322836"/>
    <w:rsid w:val="00323360"/>
    <w:rsid w:val="00324478"/>
    <w:rsid w:val="003259DF"/>
    <w:rsid w:val="00325D2C"/>
    <w:rsid w:val="0032762E"/>
    <w:rsid w:val="00327F3C"/>
    <w:rsid w:val="00333610"/>
    <w:rsid w:val="00333BD3"/>
    <w:rsid w:val="00334574"/>
    <w:rsid w:val="003345C8"/>
    <w:rsid w:val="00337BBB"/>
    <w:rsid w:val="00337EBC"/>
    <w:rsid w:val="00340F27"/>
    <w:rsid w:val="0034209E"/>
    <w:rsid w:val="00342192"/>
    <w:rsid w:val="0034358A"/>
    <w:rsid w:val="00343F17"/>
    <w:rsid w:val="003440F2"/>
    <w:rsid w:val="00344288"/>
    <w:rsid w:val="00347E35"/>
    <w:rsid w:val="00347ED9"/>
    <w:rsid w:val="00351A2F"/>
    <w:rsid w:val="00353B5B"/>
    <w:rsid w:val="00357341"/>
    <w:rsid w:val="00357F0A"/>
    <w:rsid w:val="0036085A"/>
    <w:rsid w:val="00363706"/>
    <w:rsid w:val="00365695"/>
    <w:rsid w:val="00365ED5"/>
    <w:rsid w:val="00365F80"/>
    <w:rsid w:val="00367DD7"/>
    <w:rsid w:val="00373908"/>
    <w:rsid w:val="00374938"/>
    <w:rsid w:val="00374CA6"/>
    <w:rsid w:val="00376524"/>
    <w:rsid w:val="003768B3"/>
    <w:rsid w:val="003774BC"/>
    <w:rsid w:val="00377D7D"/>
    <w:rsid w:val="00380550"/>
    <w:rsid w:val="00381371"/>
    <w:rsid w:val="003834EF"/>
    <w:rsid w:val="00384BB2"/>
    <w:rsid w:val="00385CE8"/>
    <w:rsid w:val="00387159"/>
    <w:rsid w:val="00392E30"/>
    <w:rsid w:val="00393B0E"/>
    <w:rsid w:val="003941FE"/>
    <w:rsid w:val="00395476"/>
    <w:rsid w:val="00395AC8"/>
    <w:rsid w:val="00395D99"/>
    <w:rsid w:val="00397D9B"/>
    <w:rsid w:val="003A068A"/>
    <w:rsid w:val="003A1EE3"/>
    <w:rsid w:val="003A2EA8"/>
    <w:rsid w:val="003A352A"/>
    <w:rsid w:val="003A5686"/>
    <w:rsid w:val="003B1FD6"/>
    <w:rsid w:val="003B2990"/>
    <w:rsid w:val="003B484F"/>
    <w:rsid w:val="003B570B"/>
    <w:rsid w:val="003B5A04"/>
    <w:rsid w:val="003B6547"/>
    <w:rsid w:val="003B656F"/>
    <w:rsid w:val="003C0FB4"/>
    <w:rsid w:val="003C1126"/>
    <w:rsid w:val="003C386C"/>
    <w:rsid w:val="003C57B1"/>
    <w:rsid w:val="003D0A88"/>
    <w:rsid w:val="003D3B76"/>
    <w:rsid w:val="003D4D91"/>
    <w:rsid w:val="003D4DF3"/>
    <w:rsid w:val="003D4E92"/>
    <w:rsid w:val="003D59C3"/>
    <w:rsid w:val="003E469B"/>
    <w:rsid w:val="003E6B8F"/>
    <w:rsid w:val="003E6CDD"/>
    <w:rsid w:val="003E7C69"/>
    <w:rsid w:val="003F0A01"/>
    <w:rsid w:val="003F1CE5"/>
    <w:rsid w:val="003F1E93"/>
    <w:rsid w:val="003F26EC"/>
    <w:rsid w:val="003F3931"/>
    <w:rsid w:val="00400663"/>
    <w:rsid w:val="0040085B"/>
    <w:rsid w:val="00401589"/>
    <w:rsid w:val="00403E00"/>
    <w:rsid w:val="0040480B"/>
    <w:rsid w:val="004068EA"/>
    <w:rsid w:val="0040700B"/>
    <w:rsid w:val="00410D3E"/>
    <w:rsid w:val="00414624"/>
    <w:rsid w:val="004148C3"/>
    <w:rsid w:val="0041573D"/>
    <w:rsid w:val="0041713C"/>
    <w:rsid w:val="00420038"/>
    <w:rsid w:val="0042126F"/>
    <w:rsid w:val="0042260D"/>
    <w:rsid w:val="0042270F"/>
    <w:rsid w:val="00424A9E"/>
    <w:rsid w:val="0042683F"/>
    <w:rsid w:val="00426F54"/>
    <w:rsid w:val="00430EFA"/>
    <w:rsid w:val="00431844"/>
    <w:rsid w:val="0043322B"/>
    <w:rsid w:val="00433F93"/>
    <w:rsid w:val="004341A0"/>
    <w:rsid w:val="00436CAD"/>
    <w:rsid w:val="0043784B"/>
    <w:rsid w:val="00444AF9"/>
    <w:rsid w:val="00445BC2"/>
    <w:rsid w:val="00446705"/>
    <w:rsid w:val="00447546"/>
    <w:rsid w:val="00450A00"/>
    <w:rsid w:val="00450D75"/>
    <w:rsid w:val="00452903"/>
    <w:rsid w:val="00453D4C"/>
    <w:rsid w:val="00455CC4"/>
    <w:rsid w:val="00457BF3"/>
    <w:rsid w:val="00457EE8"/>
    <w:rsid w:val="004607F3"/>
    <w:rsid w:val="00461059"/>
    <w:rsid w:val="0046130E"/>
    <w:rsid w:val="0046191F"/>
    <w:rsid w:val="004623D6"/>
    <w:rsid w:val="00462E62"/>
    <w:rsid w:val="00463CEC"/>
    <w:rsid w:val="00466F6F"/>
    <w:rsid w:val="00467370"/>
    <w:rsid w:val="00470433"/>
    <w:rsid w:val="00472545"/>
    <w:rsid w:val="00472E11"/>
    <w:rsid w:val="00473C6A"/>
    <w:rsid w:val="0047406C"/>
    <w:rsid w:val="00475A0D"/>
    <w:rsid w:val="00476B0F"/>
    <w:rsid w:val="00477C1A"/>
    <w:rsid w:val="00477E8F"/>
    <w:rsid w:val="00480758"/>
    <w:rsid w:val="00481360"/>
    <w:rsid w:val="00482611"/>
    <w:rsid w:val="00483E23"/>
    <w:rsid w:val="00484DAB"/>
    <w:rsid w:val="004858A1"/>
    <w:rsid w:val="00486330"/>
    <w:rsid w:val="0048786B"/>
    <w:rsid w:val="00487B0F"/>
    <w:rsid w:val="00490497"/>
    <w:rsid w:val="00490B03"/>
    <w:rsid w:val="00491DE5"/>
    <w:rsid w:val="00493A88"/>
    <w:rsid w:val="004947E1"/>
    <w:rsid w:val="004952CA"/>
    <w:rsid w:val="00495585"/>
    <w:rsid w:val="004A39D7"/>
    <w:rsid w:val="004A4FB6"/>
    <w:rsid w:val="004B21D9"/>
    <w:rsid w:val="004B36E8"/>
    <w:rsid w:val="004B39DB"/>
    <w:rsid w:val="004B6055"/>
    <w:rsid w:val="004B6896"/>
    <w:rsid w:val="004B69CF"/>
    <w:rsid w:val="004C0DA0"/>
    <w:rsid w:val="004C178E"/>
    <w:rsid w:val="004C330F"/>
    <w:rsid w:val="004C5B21"/>
    <w:rsid w:val="004C5C2E"/>
    <w:rsid w:val="004C672B"/>
    <w:rsid w:val="004C6902"/>
    <w:rsid w:val="004D2282"/>
    <w:rsid w:val="004D32BF"/>
    <w:rsid w:val="004D40FF"/>
    <w:rsid w:val="004D69F2"/>
    <w:rsid w:val="004D6A99"/>
    <w:rsid w:val="004D7C73"/>
    <w:rsid w:val="004E31CC"/>
    <w:rsid w:val="004E39D7"/>
    <w:rsid w:val="004E6366"/>
    <w:rsid w:val="004F58F6"/>
    <w:rsid w:val="005101CD"/>
    <w:rsid w:val="00512029"/>
    <w:rsid w:val="005132E2"/>
    <w:rsid w:val="00516F68"/>
    <w:rsid w:val="00520333"/>
    <w:rsid w:val="005226CE"/>
    <w:rsid w:val="00524B85"/>
    <w:rsid w:val="0052571D"/>
    <w:rsid w:val="00525E60"/>
    <w:rsid w:val="00530680"/>
    <w:rsid w:val="00531A5C"/>
    <w:rsid w:val="00531AF7"/>
    <w:rsid w:val="005346E9"/>
    <w:rsid w:val="00536387"/>
    <w:rsid w:val="00540E71"/>
    <w:rsid w:val="00540FB2"/>
    <w:rsid w:val="005415D3"/>
    <w:rsid w:val="00541E40"/>
    <w:rsid w:val="00544C8F"/>
    <w:rsid w:val="00547D17"/>
    <w:rsid w:val="005531EE"/>
    <w:rsid w:val="00553A2C"/>
    <w:rsid w:val="00554181"/>
    <w:rsid w:val="0056045D"/>
    <w:rsid w:val="0056190C"/>
    <w:rsid w:val="005629AA"/>
    <w:rsid w:val="00562A26"/>
    <w:rsid w:val="005631A6"/>
    <w:rsid w:val="00563CCA"/>
    <w:rsid w:val="00563EE4"/>
    <w:rsid w:val="00565A12"/>
    <w:rsid w:val="005673F2"/>
    <w:rsid w:val="00567943"/>
    <w:rsid w:val="00567FE5"/>
    <w:rsid w:val="00570A4B"/>
    <w:rsid w:val="00570E9D"/>
    <w:rsid w:val="00570F7F"/>
    <w:rsid w:val="00573C1D"/>
    <w:rsid w:val="00574650"/>
    <w:rsid w:val="0057485F"/>
    <w:rsid w:val="00575275"/>
    <w:rsid w:val="0057588B"/>
    <w:rsid w:val="00577AD2"/>
    <w:rsid w:val="005809C0"/>
    <w:rsid w:val="0058177E"/>
    <w:rsid w:val="00581A42"/>
    <w:rsid w:val="005824FF"/>
    <w:rsid w:val="0058568C"/>
    <w:rsid w:val="00585FF1"/>
    <w:rsid w:val="0058612A"/>
    <w:rsid w:val="005901A4"/>
    <w:rsid w:val="00591416"/>
    <w:rsid w:val="00592C7C"/>
    <w:rsid w:val="005944D7"/>
    <w:rsid w:val="00595B99"/>
    <w:rsid w:val="00595BF6"/>
    <w:rsid w:val="005971DE"/>
    <w:rsid w:val="005A0425"/>
    <w:rsid w:val="005A0BAD"/>
    <w:rsid w:val="005A34E1"/>
    <w:rsid w:val="005A3DCA"/>
    <w:rsid w:val="005A4631"/>
    <w:rsid w:val="005A4F3D"/>
    <w:rsid w:val="005A5ECA"/>
    <w:rsid w:val="005A6DED"/>
    <w:rsid w:val="005A7E3E"/>
    <w:rsid w:val="005B24AE"/>
    <w:rsid w:val="005B4570"/>
    <w:rsid w:val="005B46C9"/>
    <w:rsid w:val="005B6320"/>
    <w:rsid w:val="005C315B"/>
    <w:rsid w:val="005C48D6"/>
    <w:rsid w:val="005C7621"/>
    <w:rsid w:val="005C7638"/>
    <w:rsid w:val="005D08BE"/>
    <w:rsid w:val="005D08DF"/>
    <w:rsid w:val="005D153C"/>
    <w:rsid w:val="005D19D8"/>
    <w:rsid w:val="005D2214"/>
    <w:rsid w:val="005D3717"/>
    <w:rsid w:val="005D50B7"/>
    <w:rsid w:val="005D684B"/>
    <w:rsid w:val="005E18FF"/>
    <w:rsid w:val="005E3187"/>
    <w:rsid w:val="005E7258"/>
    <w:rsid w:val="005F2938"/>
    <w:rsid w:val="005F2D84"/>
    <w:rsid w:val="005F43D5"/>
    <w:rsid w:val="005F4537"/>
    <w:rsid w:val="005F559D"/>
    <w:rsid w:val="00600AE3"/>
    <w:rsid w:val="0060295F"/>
    <w:rsid w:val="00604B3E"/>
    <w:rsid w:val="00606D46"/>
    <w:rsid w:val="00607192"/>
    <w:rsid w:val="006112CA"/>
    <w:rsid w:val="00611AF6"/>
    <w:rsid w:val="0061365E"/>
    <w:rsid w:val="00614511"/>
    <w:rsid w:val="006153F0"/>
    <w:rsid w:val="00616488"/>
    <w:rsid w:val="006213BA"/>
    <w:rsid w:val="00621516"/>
    <w:rsid w:val="00621C0B"/>
    <w:rsid w:val="00624BB8"/>
    <w:rsid w:val="00624BD2"/>
    <w:rsid w:val="00624C71"/>
    <w:rsid w:val="00626E4B"/>
    <w:rsid w:val="00627AA7"/>
    <w:rsid w:val="00630A23"/>
    <w:rsid w:val="00631971"/>
    <w:rsid w:val="00631EF8"/>
    <w:rsid w:val="00631FAF"/>
    <w:rsid w:val="00632161"/>
    <w:rsid w:val="00633948"/>
    <w:rsid w:val="00637AB2"/>
    <w:rsid w:val="006423D0"/>
    <w:rsid w:val="00642565"/>
    <w:rsid w:val="006428DF"/>
    <w:rsid w:val="00642F8C"/>
    <w:rsid w:val="00646609"/>
    <w:rsid w:val="00646D78"/>
    <w:rsid w:val="00650C86"/>
    <w:rsid w:val="00651611"/>
    <w:rsid w:val="00652CD0"/>
    <w:rsid w:val="0065329D"/>
    <w:rsid w:val="00654D8A"/>
    <w:rsid w:val="00654DBD"/>
    <w:rsid w:val="0065650A"/>
    <w:rsid w:val="00656F5E"/>
    <w:rsid w:val="006603E6"/>
    <w:rsid w:val="0066108F"/>
    <w:rsid w:val="00662A4A"/>
    <w:rsid w:val="0066425C"/>
    <w:rsid w:val="00664B00"/>
    <w:rsid w:val="0066517A"/>
    <w:rsid w:val="00670AE3"/>
    <w:rsid w:val="00671182"/>
    <w:rsid w:val="00675447"/>
    <w:rsid w:val="006779FF"/>
    <w:rsid w:val="00681866"/>
    <w:rsid w:val="006818DD"/>
    <w:rsid w:val="0068213E"/>
    <w:rsid w:val="00682B1A"/>
    <w:rsid w:val="0068332F"/>
    <w:rsid w:val="006901F3"/>
    <w:rsid w:val="006908C6"/>
    <w:rsid w:val="00690FCF"/>
    <w:rsid w:val="00692AAC"/>
    <w:rsid w:val="00692CE3"/>
    <w:rsid w:val="00693363"/>
    <w:rsid w:val="00693869"/>
    <w:rsid w:val="00693910"/>
    <w:rsid w:val="00696F21"/>
    <w:rsid w:val="0069784A"/>
    <w:rsid w:val="006A0122"/>
    <w:rsid w:val="006A01CC"/>
    <w:rsid w:val="006A01E6"/>
    <w:rsid w:val="006A423F"/>
    <w:rsid w:val="006A58AF"/>
    <w:rsid w:val="006A7690"/>
    <w:rsid w:val="006B1D7C"/>
    <w:rsid w:val="006B2929"/>
    <w:rsid w:val="006B4F57"/>
    <w:rsid w:val="006B59C9"/>
    <w:rsid w:val="006B5BAE"/>
    <w:rsid w:val="006B5C20"/>
    <w:rsid w:val="006B75F1"/>
    <w:rsid w:val="006B7B0A"/>
    <w:rsid w:val="006C115B"/>
    <w:rsid w:val="006C1578"/>
    <w:rsid w:val="006C1B1E"/>
    <w:rsid w:val="006C36B2"/>
    <w:rsid w:val="006C42B4"/>
    <w:rsid w:val="006C5B39"/>
    <w:rsid w:val="006C5BD0"/>
    <w:rsid w:val="006C5F2D"/>
    <w:rsid w:val="006C60E5"/>
    <w:rsid w:val="006C66FD"/>
    <w:rsid w:val="006D03EC"/>
    <w:rsid w:val="006D0422"/>
    <w:rsid w:val="006D051E"/>
    <w:rsid w:val="006D3228"/>
    <w:rsid w:val="006D44F1"/>
    <w:rsid w:val="006D45D5"/>
    <w:rsid w:val="006D46AB"/>
    <w:rsid w:val="006D4AA7"/>
    <w:rsid w:val="006D4B41"/>
    <w:rsid w:val="006D6355"/>
    <w:rsid w:val="006D73C6"/>
    <w:rsid w:val="006E0716"/>
    <w:rsid w:val="006E0E4B"/>
    <w:rsid w:val="006E0ED9"/>
    <w:rsid w:val="006E1DEC"/>
    <w:rsid w:val="006E2CAF"/>
    <w:rsid w:val="006E3ADF"/>
    <w:rsid w:val="006E4DA5"/>
    <w:rsid w:val="006E6DC3"/>
    <w:rsid w:val="006F185A"/>
    <w:rsid w:val="006F20ED"/>
    <w:rsid w:val="006F2C48"/>
    <w:rsid w:val="006F4288"/>
    <w:rsid w:val="006F45C1"/>
    <w:rsid w:val="006F54DC"/>
    <w:rsid w:val="006F6225"/>
    <w:rsid w:val="006F6735"/>
    <w:rsid w:val="007000B0"/>
    <w:rsid w:val="007017E0"/>
    <w:rsid w:val="00701F72"/>
    <w:rsid w:val="00702665"/>
    <w:rsid w:val="007032F8"/>
    <w:rsid w:val="00703FCC"/>
    <w:rsid w:val="007059F7"/>
    <w:rsid w:val="00713224"/>
    <w:rsid w:val="007149DF"/>
    <w:rsid w:val="0071570D"/>
    <w:rsid w:val="00717540"/>
    <w:rsid w:val="00720251"/>
    <w:rsid w:val="00724A5D"/>
    <w:rsid w:val="0072537B"/>
    <w:rsid w:val="007254AF"/>
    <w:rsid w:val="007267E0"/>
    <w:rsid w:val="00730CE8"/>
    <w:rsid w:val="007313CA"/>
    <w:rsid w:val="00731C62"/>
    <w:rsid w:val="0073486F"/>
    <w:rsid w:val="00734C44"/>
    <w:rsid w:val="0073635C"/>
    <w:rsid w:val="0073649D"/>
    <w:rsid w:val="00736F32"/>
    <w:rsid w:val="007374AA"/>
    <w:rsid w:val="0073758F"/>
    <w:rsid w:val="00741915"/>
    <w:rsid w:val="00741C3D"/>
    <w:rsid w:val="007428A3"/>
    <w:rsid w:val="00745B4B"/>
    <w:rsid w:val="00745C85"/>
    <w:rsid w:val="007467AC"/>
    <w:rsid w:val="00746D86"/>
    <w:rsid w:val="007477DE"/>
    <w:rsid w:val="00750866"/>
    <w:rsid w:val="00752F05"/>
    <w:rsid w:val="00753909"/>
    <w:rsid w:val="00756D18"/>
    <w:rsid w:val="00757BE0"/>
    <w:rsid w:val="00761EFB"/>
    <w:rsid w:val="00764BDD"/>
    <w:rsid w:val="00765594"/>
    <w:rsid w:val="00765EE1"/>
    <w:rsid w:val="00766210"/>
    <w:rsid w:val="00767604"/>
    <w:rsid w:val="007678C2"/>
    <w:rsid w:val="007706F2"/>
    <w:rsid w:val="00770A7F"/>
    <w:rsid w:val="00771A5F"/>
    <w:rsid w:val="0077327E"/>
    <w:rsid w:val="007750E3"/>
    <w:rsid w:val="00781474"/>
    <w:rsid w:val="00781F83"/>
    <w:rsid w:val="0078284D"/>
    <w:rsid w:val="00784410"/>
    <w:rsid w:val="00784C11"/>
    <w:rsid w:val="0078525A"/>
    <w:rsid w:val="007855EE"/>
    <w:rsid w:val="00787289"/>
    <w:rsid w:val="00795163"/>
    <w:rsid w:val="007A044F"/>
    <w:rsid w:val="007A0C30"/>
    <w:rsid w:val="007A2E95"/>
    <w:rsid w:val="007A3061"/>
    <w:rsid w:val="007A5424"/>
    <w:rsid w:val="007A6409"/>
    <w:rsid w:val="007A69FF"/>
    <w:rsid w:val="007B03A2"/>
    <w:rsid w:val="007B063C"/>
    <w:rsid w:val="007B069B"/>
    <w:rsid w:val="007B0D08"/>
    <w:rsid w:val="007B16FB"/>
    <w:rsid w:val="007B2342"/>
    <w:rsid w:val="007B2495"/>
    <w:rsid w:val="007B3AE9"/>
    <w:rsid w:val="007B456C"/>
    <w:rsid w:val="007B57D4"/>
    <w:rsid w:val="007B6C1B"/>
    <w:rsid w:val="007B7EB6"/>
    <w:rsid w:val="007C1086"/>
    <w:rsid w:val="007C20F9"/>
    <w:rsid w:val="007C262D"/>
    <w:rsid w:val="007C5E6C"/>
    <w:rsid w:val="007C67AF"/>
    <w:rsid w:val="007D1E44"/>
    <w:rsid w:val="007D412B"/>
    <w:rsid w:val="007D5B99"/>
    <w:rsid w:val="007D5C2B"/>
    <w:rsid w:val="007D6155"/>
    <w:rsid w:val="007D67AA"/>
    <w:rsid w:val="007D7B2E"/>
    <w:rsid w:val="007E1395"/>
    <w:rsid w:val="007E1529"/>
    <w:rsid w:val="007E37FF"/>
    <w:rsid w:val="007E4ED9"/>
    <w:rsid w:val="007E5A34"/>
    <w:rsid w:val="007E5AF1"/>
    <w:rsid w:val="007E669C"/>
    <w:rsid w:val="007E71C3"/>
    <w:rsid w:val="007F22FE"/>
    <w:rsid w:val="007F4DFC"/>
    <w:rsid w:val="007F567D"/>
    <w:rsid w:val="007F589C"/>
    <w:rsid w:val="007F706F"/>
    <w:rsid w:val="00800E19"/>
    <w:rsid w:val="00801382"/>
    <w:rsid w:val="00801D97"/>
    <w:rsid w:val="008020F8"/>
    <w:rsid w:val="00804F7D"/>
    <w:rsid w:val="008075C7"/>
    <w:rsid w:val="00807B7D"/>
    <w:rsid w:val="008121F4"/>
    <w:rsid w:val="00812971"/>
    <w:rsid w:val="008141F0"/>
    <w:rsid w:val="00816984"/>
    <w:rsid w:val="00816CBA"/>
    <w:rsid w:val="00820C28"/>
    <w:rsid w:val="00820DDF"/>
    <w:rsid w:val="00820FEA"/>
    <w:rsid w:val="0082102B"/>
    <w:rsid w:val="0082350F"/>
    <w:rsid w:val="00823BDE"/>
    <w:rsid w:val="00827C84"/>
    <w:rsid w:val="00832CC7"/>
    <w:rsid w:val="00833798"/>
    <w:rsid w:val="008358B3"/>
    <w:rsid w:val="00835FD4"/>
    <w:rsid w:val="00836210"/>
    <w:rsid w:val="008371CC"/>
    <w:rsid w:val="00837F87"/>
    <w:rsid w:val="00840E23"/>
    <w:rsid w:val="008428AC"/>
    <w:rsid w:val="00843438"/>
    <w:rsid w:val="0084467A"/>
    <w:rsid w:val="00850751"/>
    <w:rsid w:val="00850BDE"/>
    <w:rsid w:val="00853204"/>
    <w:rsid w:val="00853419"/>
    <w:rsid w:val="008534F7"/>
    <w:rsid w:val="0085383E"/>
    <w:rsid w:val="00854E8F"/>
    <w:rsid w:val="008553E3"/>
    <w:rsid w:val="00856E7B"/>
    <w:rsid w:val="00860996"/>
    <w:rsid w:val="008619C6"/>
    <w:rsid w:val="00863CFA"/>
    <w:rsid w:val="00867474"/>
    <w:rsid w:val="008708EA"/>
    <w:rsid w:val="00871560"/>
    <w:rsid w:val="00871734"/>
    <w:rsid w:val="00872FC5"/>
    <w:rsid w:val="00873C91"/>
    <w:rsid w:val="008741BA"/>
    <w:rsid w:val="0087468D"/>
    <w:rsid w:val="00877559"/>
    <w:rsid w:val="00877E95"/>
    <w:rsid w:val="0088048C"/>
    <w:rsid w:val="0088071A"/>
    <w:rsid w:val="00881C6F"/>
    <w:rsid w:val="00882519"/>
    <w:rsid w:val="008830A4"/>
    <w:rsid w:val="00883A38"/>
    <w:rsid w:val="008852B5"/>
    <w:rsid w:val="008901F1"/>
    <w:rsid w:val="0089300B"/>
    <w:rsid w:val="00894AFD"/>
    <w:rsid w:val="00895FCC"/>
    <w:rsid w:val="00896190"/>
    <w:rsid w:val="00896F02"/>
    <w:rsid w:val="00896FC1"/>
    <w:rsid w:val="00897970"/>
    <w:rsid w:val="008A15E6"/>
    <w:rsid w:val="008A177F"/>
    <w:rsid w:val="008A213C"/>
    <w:rsid w:val="008A3FC2"/>
    <w:rsid w:val="008A61F0"/>
    <w:rsid w:val="008B2818"/>
    <w:rsid w:val="008B2E76"/>
    <w:rsid w:val="008C09CF"/>
    <w:rsid w:val="008C0B21"/>
    <w:rsid w:val="008C118E"/>
    <w:rsid w:val="008C280F"/>
    <w:rsid w:val="008C7AA6"/>
    <w:rsid w:val="008D04D8"/>
    <w:rsid w:val="008D0958"/>
    <w:rsid w:val="008D2D90"/>
    <w:rsid w:val="008D43F1"/>
    <w:rsid w:val="008D6402"/>
    <w:rsid w:val="008D6DC9"/>
    <w:rsid w:val="008D7C36"/>
    <w:rsid w:val="008E19D4"/>
    <w:rsid w:val="008E1D18"/>
    <w:rsid w:val="008E5F29"/>
    <w:rsid w:val="008E6419"/>
    <w:rsid w:val="008E6E3E"/>
    <w:rsid w:val="008E7612"/>
    <w:rsid w:val="008F1C0E"/>
    <w:rsid w:val="008F4AE3"/>
    <w:rsid w:val="008F613F"/>
    <w:rsid w:val="008F6188"/>
    <w:rsid w:val="008F7648"/>
    <w:rsid w:val="0090216B"/>
    <w:rsid w:val="009035F3"/>
    <w:rsid w:val="00904301"/>
    <w:rsid w:val="00904F61"/>
    <w:rsid w:val="00905B8B"/>
    <w:rsid w:val="009063CF"/>
    <w:rsid w:val="0090640C"/>
    <w:rsid w:val="0090699D"/>
    <w:rsid w:val="00906A7C"/>
    <w:rsid w:val="00906B73"/>
    <w:rsid w:val="00907217"/>
    <w:rsid w:val="00915261"/>
    <w:rsid w:val="009225DD"/>
    <w:rsid w:val="00922D19"/>
    <w:rsid w:val="00926072"/>
    <w:rsid w:val="00927048"/>
    <w:rsid w:val="00930167"/>
    <w:rsid w:val="00931BE2"/>
    <w:rsid w:val="00933CCE"/>
    <w:rsid w:val="00935EC0"/>
    <w:rsid w:val="009415E3"/>
    <w:rsid w:val="0094266F"/>
    <w:rsid w:val="00943B69"/>
    <w:rsid w:val="00943E7A"/>
    <w:rsid w:val="00950637"/>
    <w:rsid w:val="0095210E"/>
    <w:rsid w:val="00952A19"/>
    <w:rsid w:val="00952E56"/>
    <w:rsid w:val="00953BC2"/>
    <w:rsid w:val="00960277"/>
    <w:rsid w:val="00961075"/>
    <w:rsid w:val="0096321D"/>
    <w:rsid w:val="00963A10"/>
    <w:rsid w:val="009658F7"/>
    <w:rsid w:val="00974DFF"/>
    <w:rsid w:val="00975597"/>
    <w:rsid w:val="0098054B"/>
    <w:rsid w:val="009829B3"/>
    <w:rsid w:val="00982A17"/>
    <w:rsid w:val="00985631"/>
    <w:rsid w:val="00986ADB"/>
    <w:rsid w:val="0098768E"/>
    <w:rsid w:val="009879CD"/>
    <w:rsid w:val="00992DF5"/>
    <w:rsid w:val="00992F83"/>
    <w:rsid w:val="00993144"/>
    <w:rsid w:val="00993378"/>
    <w:rsid w:val="0099400E"/>
    <w:rsid w:val="00997EF9"/>
    <w:rsid w:val="009A0AE0"/>
    <w:rsid w:val="009A1D8A"/>
    <w:rsid w:val="009A4033"/>
    <w:rsid w:val="009A569E"/>
    <w:rsid w:val="009A56A4"/>
    <w:rsid w:val="009B0152"/>
    <w:rsid w:val="009B0BEB"/>
    <w:rsid w:val="009B1EB0"/>
    <w:rsid w:val="009B327B"/>
    <w:rsid w:val="009B44C1"/>
    <w:rsid w:val="009B5BA7"/>
    <w:rsid w:val="009B5EB6"/>
    <w:rsid w:val="009C0C26"/>
    <w:rsid w:val="009C12CF"/>
    <w:rsid w:val="009C1488"/>
    <w:rsid w:val="009C1F32"/>
    <w:rsid w:val="009C2825"/>
    <w:rsid w:val="009C373A"/>
    <w:rsid w:val="009C4E63"/>
    <w:rsid w:val="009C580C"/>
    <w:rsid w:val="009C674C"/>
    <w:rsid w:val="009D0FD0"/>
    <w:rsid w:val="009D2727"/>
    <w:rsid w:val="009D2D6E"/>
    <w:rsid w:val="009D4A41"/>
    <w:rsid w:val="009D5334"/>
    <w:rsid w:val="009D5DA2"/>
    <w:rsid w:val="009D672B"/>
    <w:rsid w:val="009D75E7"/>
    <w:rsid w:val="009E12C8"/>
    <w:rsid w:val="009E12CE"/>
    <w:rsid w:val="009E1474"/>
    <w:rsid w:val="009E2311"/>
    <w:rsid w:val="009E2792"/>
    <w:rsid w:val="009E4F41"/>
    <w:rsid w:val="009E6375"/>
    <w:rsid w:val="009F5678"/>
    <w:rsid w:val="009F6DF8"/>
    <w:rsid w:val="009F7862"/>
    <w:rsid w:val="00A00212"/>
    <w:rsid w:val="00A0102D"/>
    <w:rsid w:val="00A013B5"/>
    <w:rsid w:val="00A020F4"/>
    <w:rsid w:val="00A057C7"/>
    <w:rsid w:val="00A10092"/>
    <w:rsid w:val="00A1149C"/>
    <w:rsid w:val="00A11E13"/>
    <w:rsid w:val="00A12530"/>
    <w:rsid w:val="00A127A7"/>
    <w:rsid w:val="00A153B0"/>
    <w:rsid w:val="00A153B9"/>
    <w:rsid w:val="00A16AC9"/>
    <w:rsid w:val="00A17D5F"/>
    <w:rsid w:val="00A2250F"/>
    <w:rsid w:val="00A2271C"/>
    <w:rsid w:val="00A23FFC"/>
    <w:rsid w:val="00A2445B"/>
    <w:rsid w:val="00A24A3A"/>
    <w:rsid w:val="00A30570"/>
    <w:rsid w:val="00A3283F"/>
    <w:rsid w:val="00A32AE0"/>
    <w:rsid w:val="00A33CA0"/>
    <w:rsid w:val="00A3477E"/>
    <w:rsid w:val="00A359AE"/>
    <w:rsid w:val="00A40B57"/>
    <w:rsid w:val="00A410F9"/>
    <w:rsid w:val="00A425BD"/>
    <w:rsid w:val="00A43935"/>
    <w:rsid w:val="00A4403C"/>
    <w:rsid w:val="00A4464A"/>
    <w:rsid w:val="00A45F09"/>
    <w:rsid w:val="00A51743"/>
    <w:rsid w:val="00A51775"/>
    <w:rsid w:val="00A51F57"/>
    <w:rsid w:val="00A536FE"/>
    <w:rsid w:val="00A537A0"/>
    <w:rsid w:val="00A54F8B"/>
    <w:rsid w:val="00A555FD"/>
    <w:rsid w:val="00A63E5E"/>
    <w:rsid w:val="00A6477C"/>
    <w:rsid w:val="00A64BD3"/>
    <w:rsid w:val="00A64CB6"/>
    <w:rsid w:val="00A65322"/>
    <w:rsid w:val="00A656C2"/>
    <w:rsid w:val="00A66948"/>
    <w:rsid w:val="00A67202"/>
    <w:rsid w:val="00A677C6"/>
    <w:rsid w:val="00A72A98"/>
    <w:rsid w:val="00A72C91"/>
    <w:rsid w:val="00A74D6E"/>
    <w:rsid w:val="00A75F36"/>
    <w:rsid w:val="00A76A0B"/>
    <w:rsid w:val="00A76F3A"/>
    <w:rsid w:val="00A813CC"/>
    <w:rsid w:val="00A81CCF"/>
    <w:rsid w:val="00A823BC"/>
    <w:rsid w:val="00A82B84"/>
    <w:rsid w:val="00A83620"/>
    <w:rsid w:val="00A84C31"/>
    <w:rsid w:val="00A92FDA"/>
    <w:rsid w:val="00A964A8"/>
    <w:rsid w:val="00AA0071"/>
    <w:rsid w:val="00AA0FC0"/>
    <w:rsid w:val="00AA1975"/>
    <w:rsid w:val="00AA2175"/>
    <w:rsid w:val="00AA32D1"/>
    <w:rsid w:val="00AA4293"/>
    <w:rsid w:val="00AA5F81"/>
    <w:rsid w:val="00AB10D6"/>
    <w:rsid w:val="00AB1951"/>
    <w:rsid w:val="00AB39DB"/>
    <w:rsid w:val="00AB4C12"/>
    <w:rsid w:val="00AB51CB"/>
    <w:rsid w:val="00AB534E"/>
    <w:rsid w:val="00AB53BA"/>
    <w:rsid w:val="00AB5CA7"/>
    <w:rsid w:val="00AB744B"/>
    <w:rsid w:val="00AB7BF9"/>
    <w:rsid w:val="00AC16D3"/>
    <w:rsid w:val="00AC2B15"/>
    <w:rsid w:val="00AC2BF9"/>
    <w:rsid w:val="00AC5501"/>
    <w:rsid w:val="00AD1A56"/>
    <w:rsid w:val="00AD4536"/>
    <w:rsid w:val="00AD46D7"/>
    <w:rsid w:val="00AD4A1B"/>
    <w:rsid w:val="00AD5B0E"/>
    <w:rsid w:val="00AD6509"/>
    <w:rsid w:val="00AD6DF8"/>
    <w:rsid w:val="00AD6E12"/>
    <w:rsid w:val="00AE2B26"/>
    <w:rsid w:val="00AE4A01"/>
    <w:rsid w:val="00AE6730"/>
    <w:rsid w:val="00AF0285"/>
    <w:rsid w:val="00AF1713"/>
    <w:rsid w:val="00AF26AE"/>
    <w:rsid w:val="00AF2FD2"/>
    <w:rsid w:val="00AF52FC"/>
    <w:rsid w:val="00AF53FB"/>
    <w:rsid w:val="00AF5856"/>
    <w:rsid w:val="00AF7612"/>
    <w:rsid w:val="00AF76B9"/>
    <w:rsid w:val="00AF7DAA"/>
    <w:rsid w:val="00B03CC5"/>
    <w:rsid w:val="00B04786"/>
    <w:rsid w:val="00B07A5B"/>
    <w:rsid w:val="00B10B38"/>
    <w:rsid w:val="00B113F4"/>
    <w:rsid w:val="00B11588"/>
    <w:rsid w:val="00B11891"/>
    <w:rsid w:val="00B12952"/>
    <w:rsid w:val="00B1412C"/>
    <w:rsid w:val="00B14737"/>
    <w:rsid w:val="00B14753"/>
    <w:rsid w:val="00B15324"/>
    <w:rsid w:val="00B156CD"/>
    <w:rsid w:val="00B1766D"/>
    <w:rsid w:val="00B20B89"/>
    <w:rsid w:val="00B20EB5"/>
    <w:rsid w:val="00B20F6F"/>
    <w:rsid w:val="00B215DE"/>
    <w:rsid w:val="00B22D56"/>
    <w:rsid w:val="00B2485D"/>
    <w:rsid w:val="00B25852"/>
    <w:rsid w:val="00B25A0C"/>
    <w:rsid w:val="00B279D8"/>
    <w:rsid w:val="00B31587"/>
    <w:rsid w:val="00B316EE"/>
    <w:rsid w:val="00B35FA7"/>
    <w:rsid w:val="00B366F7"/>
    <w:rsid w:val="00B3702A"/>
    <w:rsid w:val="00B40F0D"/>
    <w:rsid w:val="00B429C1"/>
    <w:rsid w:val="00B43525"/>
    <w:rsid w:val="00B505B5"/>
    <w:rsid w:val="00B511BC"/>
    <w:rsid w:val="00B54090"/>
    <w:rsid w:val="00B545E6"/>
    <w:rsid w:val="00B579AF"/>
    <w:rsid w:val="00B6155F"/>
    <w:rsid w:val="00B615DE"/>
    <w:rsid w:val="00B61E73"/>
    <w:rsid w:val="00B61E95"/>
    <w:rsid w:val="00B62542"/>
    <w:rsid w:val="00B63770"/>
    <w:rsid w:val="00B63CE8"/>
    <w:rsid w:val="00B64979"/>
    <w:rsid w:val="00B64D31"/>
    <w:rsid w:val="00B65C30"/>
    <w:rsid w:val="00B7043E"/>
    <w:rsid w:val="00B70DFA"/>
    <w:rsid w:val="00B73930"/>
    <w:rsid w:val="00B747BE"/>
    <w:rsid w:val="00B80AA0"/>
    <w:rsid w:val="00B8418E"/>
    <w:rsid w:val="00B84B3D"/>
    <w:rsid w:val="00B859F9"/>
    <w:rsid w:val="00B86259"/>
    <w:rsid w:val="00B86C21"/>
    <w:rsid w:val="00B90650"/>
    <w:rsid w:val="00B968A9"/>
    <w:rsid w:val="00B96AA1"/>
    <w:rsid w:val="00B97142"/>
    <w:rsid w:val="00B97176"/>
    <w:rsid w:val="00B97905"/>
    <w:rsid w:val="00BA0BEF"/>
    <w:rsid w:val="00BA0E96"/>
    <w:rsid w:val="00BA39E2"/>
    <w:rsid w:val="00BA5DFB"/>
    <w:rsid w:val="00BA6E7B"/>
    <w:rsid w:val="00BB2A39"/>
    <w:rsid w:val="00BB2ACD"/>
    <w:rsid w:val="00BB3A43"/>
    <w:rsid w:val="00BB4CA6"/>
    <w:rsid w:val="00BB4D02"/>
    <w:rsid w:val="00BB5535"/>
    <w:rsid w:val="00BB5540"/>
    <w:rsid w:val="00BB5585"/>
    <w:rsid w:val="00BB59B8"/>
    <w:rsid w:val="00BC2A64"/>
    <w:rsid w:val="00BC363F"/>
    <w:rsid w:val="00BC5CCF"/>
    <w:rsid w:val="00BC7949"/>
    <w:rsid w:val="00BC79C0"/>
    <w:rsid w:val="00BC7D08"/>
    <w:rsid w:val="00BC7D22"/>
    <w:rsid w:val="00BD00B1"/>
    <w:rsid w:val="00BD122C"/>
    <w:rsid w:val="00BD397F"/>
    <w:rsid w:val="00BD3A2D"/>
    <w:rsid w:val="00BD4C43"/>
    <w:rsid w:val="00BD6653"/>
    <w:rsid w:val="00BD6D89"/>
    <w:rsid w:val="00BD7529"/>
    <w:rsid w:val="00BD7EE5"/>
    <w:rsid w:val="00BE038A"/>
    <w:rsid w:val="00BE1631"/>
    <w:rsid w:val="00BE22F3"/>
    <w:rsid w:val="00BE285B"/>
    <w:rsid w:val="00BE2C4E"/>
    <w:rsid w:val="00BE340B"/>
    <w:rsid w:val="00BE5F89"/>
    <w:rsid w:val="00BE627C"/>
    <w:rsid w:val="00BF1375"/>
    <w:rsid w:val="00BF1C82"/>
    <w:rsid w:val="00BF3588"/>
    <w:rsid w:val="00BF677D"/>
    <w:rsid w:val="00C01413"/>
    <w:rsid w:val="00C02593"/>
    <w:rsid w:val="00C0444F"/>
    <w:rsid w:val="00C04684"/>
    <w:rsid w:val="00C054FE"/>
    <w:rsid w:val="00C10B21"/>
    <w:rsid w:val="00C12CAB"/>
    <w:rsid w:val="00C13679"/>
    <w:rsid w:val="00C136DB"/>
    <w:rsid w:val="00C13ED1"/>
    <w:rsid w:val="00C1518E"/>
    <w:rsid w:val="00C159B2"/>
    <w:rsid w:val="00C17BA4"/>
    <w:rsid w:val="00C17BB6"/>
    <w:rsid w:val="00C17C7A"/>
    <w:rsid w:val="00C21C22"/>
    <w:rsid w:val="00C21D95"/>
    <w:rsid w:val="00C226CE"/>
    <w:rsid w:val="00C24A71"/>
    <w:rsid w:val="00C25704"/>
    <w:rsid w:val="00C2595F"/>
    <w:rsid w:val="00C26306"/>
    <w:rsid w:val="00C270C4"/>
    <w:rsid w:val="00C31CFE"/>
    <w:rsid w:val="00C332F5"/>
    <w:rsid w:val="00C34519"/>
    <w:rsid w:val="00C34724"/>
    <w:rsid w:val="00C34955"/>
    <w:rsid w:val="00C34D0B"/>
    <w:rsid w:val="00C36A56"/>
    <w:rsid w:val="00C42DAA"/>
    <w:rsid w:val="00C44266"/>
    <w:rsid w:val="00C44A82"/>
    <w:rsid w:val="00C47028"/>
    <w:rsid w:val="00C502DF"/>
    <w:rsid w:val="00C538D3"/>
    <w:rsid w:val="00C540F2"/>
    <w:rsid w:val="00C55EDC"/>
    <w:rsid w:val="00C57D52"/>
    <w:rsid w:val="00C57FD1"/>
    <w:rsid w:val="00C602AF"/>
    <w:rsid w:val="00C60A69"/>
    <w:rsid w:val="00C61677"/>
    <w:rsid w:val="00C662F7"/>
    <w:rsid w:val="00C67356"/>
    <w:rsid w:val="00C67547"/>
    <w:rsid w:val="00C71189"/>
    <w:rsid w:val="00C72365"/>
    <w:rsid w:val="00C733B5"/>
    <w:rsid w:val="00C734E5"/>
    <w:rsid w:val="00C7473F"/>
    <w:rsid w:val="00C74E0C"/>
    <w:rsid w:val="00C808FB"/>
    <w:rsid w:val="00C82702"/>
    <w:rsid w:val="00C83A22"/>
    <w:rsid w:val="00C83ECC"/>
    <w:rsid w:val="00C83F15"/>
    <w:rsid w:val="00C83F97"/>
    <w:rsid w:val="00C87FA9"/>
    <w:rsid w:val="00C91A86"/>
    <w:rsid w:val="00C91E84"/>
    <w:rsid w:val="00C92BCB"/>
    <w:rsid w:val="00C92D6C"/>
    <w:rsid w:val="00C932F3"/>
    <w:rsid w:val="00C95792"/>
    <w:rsid w:val="00C95CAE"/>
    <w:rsid w:val="00C961EE"/>
    <w:rsid w:val="00C96B0F"/>
    <w:rsid w:val="00CA1714"/>
    <w:rsid w:val="00CA174B"/>
    <w:rsid w:val="00CA239F"/>
    <w:rsid w:val="00CA290F"/>
    <w:rsid w:val="00CA4027"/>
    <w:rsid w:val="00CA57B2"/>
    <w:rsid w:val="00CB39C3"/>
    <w:rsid w:val="00CB41B9"/>
    <w:rsid w:val="00CB423F"/>
    <w:rsid w:val="00CB4D45"/>
    <w:rsid w:val="00CB53F1"/>
    <w:rsid w:val="00CB5BDE"/>
    <w:rsid w:val="00CB6024"/>
    <w:rsid w:val="00CB7B09"/>
    <w:rsid w:val="00CC08AF"/>
    <w:rsid w:val="00CC18B1"/>
    <w:rsid w:val="00CC65C7"/>
    <w:rsid w:val="00CC6982"/>
    <w:rsid w:val="00CD3068"/>
    <w:rsid w:val="00CD547D"/>
    <w:rsid w:val="00CD5858"/>
    <w:rsid w:val="00CD59A9"/>
    <w:rsid w:val="00CD7B38"/>
    <w:rsid w:val="00CE08F2"/>
    <w:rsid w:val="00CE25F7"/>
    <w:rsid w:val="00CE4DE0"/>
    <w:rsid w:val="00CE5CF9"/>
    <w:rsid w:val="00CE5DF4"/>
    <w:rsid w:val="00CE78BD"/>
    <w:rsid w:val="00CF033F"/>
    <w:rsid w:val="00CF04B8"/>
    <w:rsid w:val="00CF3040"/>
    <w:rsid w:val="00CF3BA7"/>
    <w:rsid w:val="00CF4613"/>
    <w:rsid w:val="00CF5762"/>
    <w:rsid w:val="00CF71DA"/>
    <w:rsid w:val="00CF7303"/>
    <w:rsid w:val="00CF77C0"/>
    <w:rsid w:val="00D01462"/>
    <w:rsid w:val="00D032DF"/>
    <w:rsid w:val="00D0340F"/>
    <w:rsid w:val="00D054C1"/>
    <w:rsid w:val="00D07F0E"/>
    <w:rsid w:val="00D10929"/>
    <w:rsid w:val="00D13603"/>
    <w:rsid w:val="00D139B0"/>
    <w:rsid w:val="00D1456A"/>
    <w:rsid w:val="00D14595"/>
    <w:rsid w:val="00D14BE4"/>
    <w:rsid w:val="00D16CC9"/>
    <w:rsid w:val="00D17F94"/>
    <w:rsid w:val="00D2006C"/>
    <w:rsid w:val="00D21199"/>
    <w:rsid w:val="00D22041"/>
    <w:rsid w:val="00D230CC"/>
    <w:rsid w:val="00D27430"/>
    <w:rsid w:val="00D3041A"/>
    <w:rsid w:val="00D30431"/>
    <w:rsid w:val="00D32481"/>
    <w:rsid w:val="00D3253D"/>
    <w:rsid w:val="00D3258B"/>
    <w:rsid w:val="00D33327"/>
    <w:rsid w:val="00D34342"/>
    <w:rsid w:val="00D34F6B"/>
    <w:rsid w:val="00D356BA"/>
    <w:rsid w:val="00D36F11"/>
    <w:rsid w:val="00D407B9"/>
    <w:rsid w:val="00D40806"/>
    <w:rsid w:val="00D4180F"/>
    <w:rsid w:val="00D41A62"/>
    <w:rsid w:val="00D42ABC"/>
    <w:rsid w:val="00D43B0D"/>
    <w:rsid w:val="00D46A82"/>
    <w:rsid w:val="00D46B4B"/>
    <w:rsid w:val="00D46F1C"/>
    <w:rsid w:val="00D62526"/>
    <w:rsid w:val="00D650B2"/>
    <w:rsid w:val="00D7057E"/>
    <w:rsid w:val="00D71EE8"/>
    <w:rsid w:val="00D74387"/>
    <w:rsid w:val="00D75E57"/>
    <w:rsid w:val="00D77348"/>
    <w:rsid w:val="00D81A7C"/>
    <w:rsid w:val="00D81FC3"/>
    <w:rsid w:val="00D84E48"/>
    <w:rsid w:val="00D85A79"/>
    <w:rsid w:val="00D871CD"/>
    <w:rsid w:val="00D871F5"/>
    <w:rsid w:val="00D87D1D"/>
    <w:rsid w:val="00D93B27"/>
    <w:rsid w:val="00D94C49"/>
    <w:rsid w:val="00D96D15"/>
    <w:rsid w:val="00D97D0C"/>
    <w:rsid w:val="00DA20F2"/>
    <w:rsid w:val="00DA2578"/>
    <w:rsid w:val="00DA379E"/>
    <w:rsid w:val="00DB363F"/>
    <w:rsid w:val="00DB47AB"/>
    <w:rsid w:val="00DC3660"/>
    <w:rsid w:val="00DC56F9"/>
    <w:rsid w:val="00DC5CBD"/>
    <w:rsid w:val="00DD387F"/>
    <w:rsid w:val="00DD4B2C"/>
    <w:rsid w:val="00DD6833"/>
    <w:rsid w:val="00DD7443"/>
    <w:rsid w:val="00DE1D56"/>
    <w:rsid w:val="00DE3802"/>
    <w:rsid w:val="00DE3CEC"/>
    <w:rsid w:val="00DE3D46"/>
    <w:rsid w:val="00DE4330"/>
    <w:rsid w:val="00DE553D"/>
    <w:rsid w:val="00DE5E4A"/>
    <w:rsid w:val="00DF0DC2"/>
    <w:rsid w:val="00DF10E1"/>
    <w:rsid w:val="00DF424C"/>
    <w:rsid w:val="00DF6133"/>
    <w:rsid w:val="00DF6BD6"/>
    <w:rsid w:val="00E00D79"/>
    <w:rsid w:val="00E02ADB"/>
    <w:rsid w:val="00E03BB1"/>
    <w:rsid w:val="00E041E7"/>
    <w:rsid w:val="00E06677"/>
    <w:rsid w:val="00E07207"/>
    <w:rsid w:val="00E0741C"/>
    <w:rsid w:val="00E079C3"/>
    <w:rsid w:val="00E10641"/>
    <w:rsid w:val="00E10ADE"/>
    <w:rsid w:val="00E129CF"/>
    <w:rsid w:val="00E13DBB"/>
    <w:rsid w:val="00E14D51"/>
    <w:rsid w:val="00E152CC"/>
    <w:rsid w:val="00E1590A"/>
    <w:rsid w:val="00E164DE"/>
    <w:rsid w:val="00E16A2C"/>
    <w:rsid w:val="00E211C8"/>
    <w:rsid w:val="00E256C7"/>
    <w:rsid w:val="00E259E4"/>
    <w:rsid w:val="00E26799"/>
    <w:rsid w:val="00E269AB"/>
    <w:rsid w:val="00E278D5"/>
    <w:rsid w:val="00E27A10"/>
    <w:rsid w:val="00E30A4B"/>
    <w:rsid w:val="00E37584"/>
    <w:rsid w:val="00E44645"/>
    <w:rsid w:val="00E450CC"/>
    <w:rsid w:val="00E456EC"/>
    <w:rsid w:val="00E4719D"/>
    <w:rsid w:val="00E47369"/>
    <w:rsid w:val="00E47473"/>
    <w:rsid w:val="00E51488"/>
    <w:rsid w:val="00E5180C"/>
    <w:rsid w:val="00E5200E"/>
    <w:rsid w:val="00E52643"/>
    <w:rsid w:val="00E53AF8"/>
    <w:rsid w:val="00E53D79"/>
    <w:rsid w:val="00E64E9F"/>
    <w:rsid w:val="00E65484"/>
    <w:rsid w:val="00E65A68"/>
    <w:rsid w:val="00E65AAC"/>
    <w:rsid w:val="00E67AF3"/>
    <w:rsid w:val="00E67E5C"/>
    <w:rsid w:val="00E72888"/>
    <w:rsid w:val="00E74B82"/>
    <w:rsid w:val="00E77923"/>
    <w:rsid w:val="00E825DA"/>
    <w:rsid w:val="00E82FE1"/>
    <w:rsid w:val="00E84DBB"/>
    <w:rsid w:val="00E91E3E"/>
    <w:rsid w:val="00E93BFA"/>
    <w:rsid w:val="00E95923"/>
    <w:rsid w:val="00E9630C"/>
    <w:rsid w:val="00E96663"/>
    <w:rsid w:val="00E97A32"/>
    <w:rsid w:val="00EA1E17"/>
    <w:rsid w:val="00EA2AF7"/>
    <w:rsid w:val="00EA48FC"/>
    <w:rsid w:val="00EA4D01"/>
    <w:rsid w:val="00EA60E0"/>
    <w:rsid w:val="00EB2F71"/>
    <w:rsid w:val="00EB43C5"/>
    <w:rsid w:val="00EB4838"/>
    <w:rsid w:val="00EB60D4"/>
    <w:rsid w:val="00EB656D"/>
    <w:rsid w:val="00EB72E4"/>
    <w:rsid w:val="00EC18F4"/>
    <w:rsid w:val="00ED1D2F"/>
    <w:rsid w:val="00ED1E67"/>
    <w:rsid w:val="00ED2B76"/>
    <w:rsid w:val="00ED357E"/>
    <w:rsid w:val="00ED3B82"/>
    <w:rsid w:val="00ED4098"/>
    <w:rsid w:val="00ED6CB5"/>
    <w:rsid w:val="00ED7521"/>
    <w:rsid w:val="00EE2475"/>
    <w:rsid w:val="00EE2747"/>
    <w:rsid w:val="00EE34E2"/>
    <w:rsid w:val="00EE4760"/>
    <w:rsid w:val="00EE5B0F"/>
    <w:rsid w:val="00EE7ECF"/>
    <w:rsid w:val="00EF13D2"/>
    <w:rsid w:val="00EF45C7"/>
    <w:rsid w:val="00EF63E7"/>
    <w:rsid w:val="00EF6F01"/>
    <w:rsid w:val="00F019E5"/>
    <w:rsid w:val="00F063CB"/>
    <w:rsid w:val="00F1162B"/>
    <w:rsid w:val="00F1200A"/>
    <w:rsid w:val="00F12182"/>
    <w:rsid w:val="00F14493"/>
    <w:rsid w:val="00F162EE"/>
    <w:rsid w:val="00F165BF"/>
    <w:rsid w:val="00F1759C"/>
    <w:rsid w:val="00F22B95"/>
    <w:rsid w:val="00F23F1E"/>
    <w:rsid w:val="00F24195"/>
    <w:rsid w:val="00F2725F"/>
    <w:rsid w:val="00F27914"/>
    <w:rsid w:val="00F31EDF"/>
    <w:rsid w:val="00F34325"/>
    <w:rsid w:val="00F3619F"/>
    <w:rsid w:val="00F368E9"/>
    <w:rsid w:val="00F404B3"/>
    <w:rsid w:val="00F40E71"/>
    <w:rsid w:val="00F4163E"/>
    <w:rsid w:val="00F4184B"/>
    <w:rsid w:val="00F41D99"/>
    <w:rsid w:val="00F4289D"/>
    <w:rsid w:val="00F42EF5"/>
    <w:rsid w:val="00F46573"/>
    <w:rsid w:val="00F465B2"/>
    <w:rsid w:val="00F466F5"/>
    <w:rsid w:val="00F51809"/>
    <w:rsid w:val="00F51A9F"/>
    <w:rsid w:val="00F5295B"/>
    <w:rsid w:val="00F529D6"/>
    <w:rsid w:val="00F54E00"/>
    <w:rsid w:val="00F564E6"/>
    <w:rsid w:val="00F61212"/>
    <w:rsid w:val="00F63101"/>
    <w:rsid w:val="00F63E66"/>
    <w:rsid w:val="00F6642C"/>
    <w:rsid w:val="00F668ED"/>
    <w:rsid w:val="00F66DEF"/>
    <w:rsid w:val="00F67379"/>
    <w:rsid w:val="00F71297"/>
    <w:rsid w:val="00F71351"/>
    <w:rsid w:val="00F71512"/>
    <w:rsid w:val="00F7193C"/>
    <w:rsid w:val="00F7677C"/>
    <w:rsid w:val="00F77EBF"/>
    <w:rsid w:val="00F8159D"/>
    <w:rsid w:val="00F81A3E"/>
    <w:rsid w:val="00F823D5"/>
    <w:rsid w:val="00F8247D"/>
    <w:rsid w:val="00F83674"/>
    <w:rsid w:val="00F846AD"/>
    <w:rsid w:val="00F87B13"/>
    <w:rsid w:val="00F916B8"/>
    <w:rsid w:val="00F92262"/>
    <w:rsid w:val="00F93039"/>
    <w:rsid w:val="00F93C71"/>
    <w:rsid w:val="00F9441F"/>
    <w:rsid w:val="00F9652B"/>
    <w:rsid w:val="00F97643"/>
    <w:rsid w:val="00FA0003"/>
    <w:rsid w:val="00FA007A"/>
    <w:rsid w:val="00FA02A0"/>
    <w:rsid w:val="00FA04DD"/>
    <w:rsid w:val="00FA36AC"/>
    <w:rsid w:val="00FA3B04"/>
    <w:rsid w:val="00FA41A6"/>
    <w:rsid w:val="00FA4B34"/>
    <w:rsid w:val="00FA5877"/>
    <w:rsid w:val="00FA743D"/>
    <w:rsid w:val="00FB1A2E"/>
    <w:rsid w:val="00FB46B8"/>
    <w:rsid w:val="00FB46D4"/>
    <w:rsid w:val="00FB52A5"/>
    <w:rsid w:val="00FB78C4"/>
    <w:rsid w:val="00FC178A"/>
    <w:rsid w:val="00FC3FDD"/>
    <w:rsid w:val="00FC47DF"/>
    <w:rsid w:val="00FC49BE"/>
    <w:rsid w:val="00FC5250"/>
    <w:rsid w:val="00FC6275"/>
    <w:rsid w:val="00FC6A40"/>
    <w:rsid w:val="00FD0C72"/>
    <w:rsid w:val="00FD0D1A"/>
    <w:rsid w:val="00FD2290"/>
    <w:rsid w:val="00FD23C3"/>
    <w:rsid w:val="00FD2B38"/>
    <w:rsid w:val="00FD2F21"/>
    <w:rsid w:val="00FD3104"/>
    <w:rsid w:val="00FD7D36"/>
    <w:rsid w:val="00FE0A35"/>
    <w:rsid w:val="00FE2AE4"/>
    <w:rsid w:val="00FE2DDD"/>
    <w:rsid w:val="00FE34B0"/>
    <w:rsid w:val="00FE4B5E"/>
    <w:rsid w:val="00FE66AE"/>
    <w:rsid w:val="00FF0A9C"/>
    <w:rsid w:val="00FF2015"/>
    <w:rsid w:val="00FF22B5"/>
    <w:rsid w:val="00FF3A41"/>
    <w:rsid w:val="00FF3C27"/>
    <w:rsid w:val="00FF72FB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B6D"/>
  <w15:docId w15:val="{CF60E132-12C5-4B4E-8080-6FE23D34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C4"/>
    <w:pPr>
      <w:spacing w:line="256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76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97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976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9764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F97643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F97643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F97643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97643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64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76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764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F97643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7643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97643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97643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43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F97643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link w:val="P-CalloutChar"/>
    <w:qFormat/>
    <w:rsid w:val="00F97643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F97643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F97643"/>
    <w:pPr>
      <w:numPr>
        <w:numId w:val="10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F97643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F97643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F97643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F97643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F97643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F9764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F97643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link w:val="P-RegularChar"/>
    <w:qFormat/>
    <w:rsid w:val="00F97643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F9764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F97643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F97643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F97643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F97643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F97643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F97643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F97643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F97643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F97643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F97643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F97643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F97643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F9764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7643"/>
    <w:rPr>
      <w:color w:val="0000FF"/>
      <w:u w:val="single"/>
    </w:rPr>
  </w:style>
  <w:style w:type="character" w:customStyle="1" w:styleId="a-size-base">
    <w:name w:val="a-size-base"/>
    <w:basedOn w:val="DefaultParagraphFont"/>
    <w:rsid w:val="009A1D8A"/>
  </w:style>
  <w:style w:type="character" w:styleId="IntenseEmphasis">
    <w:name w:val="Intense Emphasis"/>
    <w:aliases w:val="Intense_Emphasis_Copy"/>
    <w:basedOn w:val="DefaultParagraphFont"/>
    <w:uiPriority w:val="21"/>
    <w:qFormat/>
    <w:rsid w:val="00D97D0C"/>
    <w:rPr>
      <w:rFonts w:ascii="Courier New" w:hAnsi="Courier New"/>
      <w:b/>
      <w:i w:val="0"/>
      <w:iCs/>
      <w:noProof/>
      <w:color w:val="auto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7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1775"/>
    <w:rPr>
      <w:vertAlign w:val="superscript"/>
    </w:rPr>
  </w:style>
  <w:style w:type="table" w:styleId="PlainTable4">
    <w:name w:val="Plain Table 4"/>
    <w:basedOn w:val="TableNormal"/>
    <w:uiPriority w:val="44"/>
    <w:rsid w:val="0091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3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13CC"/>
    <w:rPr>
      <w:color w:val="808080"/>
    </w:rPr>
  </w:style>
  <w:style w:type="paragraph" w:styleId="ListParagraph">
    <w:name w:val="List Paragraph"/>
    <w:basedOn w:val="Normal"/>
    <w:uiPriority w:val="34"/>
    <w:qFormat/>
    <w:rsid w:val="00B64D31"/>
    <w:pPr>
      <w:spacing w:after="0" w:line="240" w:lineRule="auto"/>
      <w:ind w:left="720"/>
      <w:contextualSpacing/>
    </w:pPr>
    <w:rPr>
      <w:rFonts w:eastAsiaTheme="minorEastAsia"/>
      <w:lang w:eastAsia="zh-CN"/>
    </w:rPr>
  </w:style>
  <w:style w:type="paragraph" w:customStyle="1" w:styleId="shortdesc">
    <w:name w:val="shortdesc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paragraph" w:customStyle="1" w:styleId="p">
    <w:name w:val="p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F2725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BC5C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control">
    <w:name w:val="uicontrol"/>
    <w:basedOn w:val="DefaultParagraphFont"/>
    <w:rsid w:val="007E71C3"/>
  </w:style>
  <w:style w:type="character" w:styleId="CommentReference">
    <w:name w:val="annotation reference"/>
    <w:basedOn w:val="DefaultParagraphFont"/>
    <w:uiPriority w:val="99"/>
    <w:semiHidden/>
    <w:unhideWhenUsed/>
    <w:rsid w:val="008A2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13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3C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C2B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customStyle="1" w:styleId="P-RegularChar">
    <w:name w:val="P - Regular Char"/>
    <w:basedOn w:val="DefaultParagraphFont"/>
    <w:link w:val="P-Regular"/>
    <w:rsid w:val="004B6896"/>
    <w:rPr>
      <w:rFonts w:eastAsia="Arial"/>
      <w:lang w:val="en"/>
    </w:rPr>
  </w:style>
  <w:style w:type="paragraph" w:customStyle="1" w:styleId="EndNoteBibliographyTitle">
    <w:name w:val="EndNote Bibliography Title"/>
    <w:basedOn w:val="Normal"/>
    <w:link w:val="EndNoteBibliographyTitleChar"/>
    <w:rsid w:val="00637AB2"/>
    <w:pPr>
      <w:spacing w:after="0"/>
      <w:jc w:val="center"/>
    </w:pPr>
    <w:rPr>
      <w:rFonts w:ascii="Calibri" w:hAnsi="Calibri" w:cs="Calibri"/>
      <w:noProof/>
      <w:sz w:val="20"/>
    </w:rPr>
  </w:style>
  <w:style w:type="character" w:customStyle="1" w:styleId="P-CalloutChar">
    <w:name w:val="P - Callout Char"/>
    <w:basedOn w:val="DefaultParagraphFont"/>
    <w:link w:val="P-Callout"/>
    <w:rsid w:val="00637AB2"/>
    <w:rPr>
      <w:rFonts w:eastAsia="Arial"/>
      <w:shd w:val="clear" w:color="auto" w:fill="E2EFD9" w:themeFill="accent6" w:themeFillTint="33"/>
      <w:lang w:val="en"/>
    </w:rPr>
  </w:style>
  <w:style w:type="character" w:customStyle="1" w:styleId="EndNoteBibliographyTitleChar">
    <w:name w:val="EndNote Bibliography Title Char"/>
    <w:basedOn w:val="P-CalloutChar"/>
    <w:link w:val="EndNoteBibliographyTitle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37AB2"/>
    <w:pPr>
      <w:spacing w:line="240" w:lineRule="auto"/>
      <w:jc w:val="center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P-CalloutChar"/>
    <w:link w:val="EndNoteBibliography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64E6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D0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D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5A3DCA"/>
    <w:rPr>
      <w:rFonts w:cs="Palatino LT Std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jam\Downloads\Chapter%20Template_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13DEC-B4D1-4F80-B3BD-00A2CEE8A57E}">
  <we:reference id="99cc1e3c-31e2-41b9-962f-40ecdd29ed0a" version="1.2.0.0" store="EXCatalog" storeType="EXCatalog"/>
  <we:alternateReferences>
    <we:reference id="WA10431219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4FEB-CB76-4A33-B21F-E11144BF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Template_OLD</Template>
  <TotalTime>186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KHAMEEL BAYO MUSTAPHA</dc:creator>
  <cp:keywords/>
  <dc:description/>
  <cp:lastModifiedBy>KHAMEEL BAYO MUSTAPHA</cp:lastModifiedBy>
  <cp:revision>5</cp:revision>
  <dcterms:created xsi:type="dcterms:W3CDTF">2022-05-15T07:51:00Z</dcterms:created>
  <dcterms:modified xsi:type="dcterms:W3CDTF">2022-05-16T04:31:00Z</dcterms:modified>
</cp:coreProperties>
</file>